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517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5233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54370"/>
    <w:rsid w:val="10854370"/>
    <w:rsid w:val="644B4C8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-chj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2018-11-26T02:56:00Z</dcterms:created>
  <dc:creator>jackchen</dc:creator>
  <cp:lastModifiedBy>jackchen</cp:lastModifiedBy>
  <dcterms:modified xsi:type="dcterms:W3CDTF">2018-11-26T03:32:45Z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