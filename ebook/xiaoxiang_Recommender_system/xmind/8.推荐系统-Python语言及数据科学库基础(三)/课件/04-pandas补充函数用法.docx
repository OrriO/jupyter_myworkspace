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16"/>
          <w:lang w:val="en-US" w:eastAsia="zh-CN"/>
        </w:rPr>
      </w:pPr>
      <w:r>
        <w:rPr>
          <w:rFonts w:hint="eastAsia"/>
          <w:sz w:val="24"/>
          <w:szCs w:val="16"/>
          <w:lang w:val="en-US" w:eastAsia="zh-CN"/>
        </w:rPr>
        <w:t>Loc和iloc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#-*- coding: utf-8 -*-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@Time    : 2018/10/30 11:46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@Author  : Z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@Email   : S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@File    : 12loc_iloc.py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dfl = pd.DataFrame(np.random.randn(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columns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'ABCD'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=pd.date_range(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'20130101'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periods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(dfl)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                   A         B         C         D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2013-01-01  1.075770 -0.109050  1.643563 -1.469388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2013-01-02  0.357021 -0.674600 -1.776904 -0.968914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2013-01-03 -1.294524  0.413738  0.276662 -0.472035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2013-01-04 -0.013960 -0.362543 -0.006154 -0.923061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2013-01-05  0.895717  0.805244 -1.206412  2.565646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(dfl.loc[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'20130102'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'20130104'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(dfl.loc[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'20130102'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'20130104'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(dfl.loc[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'20130102'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'20130104'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(dfl.iloc[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(dfl.iloc[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(dfl.loc[:,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df: 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pd.read_pickle()</w:t>
      </w:r>
    </w:p>
    <w:p>
      <w:pPr>
        <w:pStyle w:val="2"/>
        <w:rPr>
          <w:rFonts w:hint="eastAsia"/>
          <w:sz w:val="24"/>
          <w:szCs w:val="16"/>
          <w:lang w:val="en-US" w:eastAsia="zh-CN"/>
        </w:rPr>
      </w:pPr>
      <w:r>
        <w:rPr>
          <w:rFonts w:hint="eastAsia"/>
          <w:sz w:val="24"/>
          <w:szCs w:val="16"/>
          <w:lang w:val="en-US" w:eastAsia="zh-CN"/>
        </w:rPr>
        <w:t>Pickle和其他函数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original_df = pd.DataFrame({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"foo"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"bar"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)})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(original_df)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pd.to_pickle(original_df,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"./dummy.pkl"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unpickled_df = pd.read_pickle(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"./dummy.pkl"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(unpickled_df)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(pd.cut(np.array([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.2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1.4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2.5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6.2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9.7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2.1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]),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retbins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(0.19, 3.367],(3.367, 6.533], (6.533, 9.7]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([(0.191, 3.367], (0.191, 3.367], (0.191, 3.367], (3.367, 6.533],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  (6.533, 9.7], (0.191, 3.367]]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Categories (3, object): [(0.191, 3.367] &lt; (3.367, 6.533] &lt; (6.533, 9.7]],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array([ 0.1905    ,  3.36666667,  6.53333333,  9.7       ]))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pd.cut(np.array([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.2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1.4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2.5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6.2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9.7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2.1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]),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labels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"good"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"medium"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"bad"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[good, good, good, medium, bad, good]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Categories (3, object): [good &lt; medium &lt; bad]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pd.cut(np.ones(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labels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array([1, 1, 1, 1, 1], dtype=int64)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(pd.qcut(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labels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"good"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"medium"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"bad"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s1 = pd.Series([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s2 = pd.Series([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'd'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(pd.concat([s1, s2],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(pd.concat([s1, s2],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df1 = pd.DataFrame([[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], 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]],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 xml:space="preserve">columns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'letter'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'number'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(df1)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df2 = pd.DataFrame([[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], 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'd'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]],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 xml:space="preserve">columns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'letter'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'number'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(df2)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(pd.concat([df1, df2],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ignore_index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(pd.concat([df1, df2],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ignore_index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#one-hot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编码形式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 = pd.Series(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'abca'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(s)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pd.get_dummies(s)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   a  b  c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0  1  0  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1  0  1  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2  0  0  1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3  1  0  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df = pd.DataFrame({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]})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(pd.get_dummies(df,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prefix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'col1'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'col2'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prefix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前缀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字符串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字符串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列表或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dict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的字符串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默认没有字符串附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加数据帧通过列名列表长度等于列数当调用数据帧上的。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另外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,“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前缀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可以是一个字典映射列名称前缀。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 col2_a  col2_b  col2_c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  0       1       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  1       0       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   0       0       1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pd.factorize()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实现说明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该方法负责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3 #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# 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。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强迫数据数组类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(ndarray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、索引扩展数组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#  2)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分解标签和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物品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#  3)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也许索引中的输出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pd.eval()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 = pd.Series([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'1.0'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'2'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 -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(pd.to_numeric(s))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 = pd.Series([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'apple'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'1.0'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'2'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 -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print(pd.to_numeric(s))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(pd.to_numeric(s,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errors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'ignore'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(pd.to_numeric(s,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errors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'coerce'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</w:t>
      </w:r>
    </w:p>
    <w:p>
      <w:pPr>
        <w:pStyle w:val="2"/>
        <w:rPr>
          <w:rFonts w:hint="eastAsia"/>
          <w:sz w:val="24"/>
          <w:szCs w:val="16"/>
          <w:lang w:val="en-US" w:eastAsia="zh-CN"/>
        </w:rPr>
      </w:pPr>
      <w:r>
        <w:rPr>
          <w:rFonts w:hint="eastAsia"/>
          <w:sz w:val="24"/>
          <w:szCs w:val="16"/>
          <w:lang w:val="en-US" w:eastAsia="zh-CN"/>
        </w:rPr>
        <w:t>GroupBy函数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#homework-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学习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groupy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data.groupby(func, axis=0).mean()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data.groupby(['col1', 'col2'])['col3'].mean()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data=pd.DataFrame([[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],[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],[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],[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]],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columns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"one"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"two"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"three"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   one  two  three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0    1    2      3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0    1    3      3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1    4    5      6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1    4    3      6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1    2 3    3  3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4    5 3    6  6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(data)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(data.groupby(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"one"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"two"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(data.groupby(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"one"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"two"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].mean())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(data.groupby(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"one"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"two"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].mean())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等价写法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(data[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"two"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].groupby(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=data[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"one"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]).mean())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print(data.groupby(['one', 'two']).mean())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one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1    2.5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4    4.0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Name: two, dtype: float64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one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1    2.5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4    4.0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Name: two, dtype: float64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根据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列进行聚合，在对其余列进行求解均值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(data.groupby([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'one'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]).mean())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"=="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根据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列进行聚合，在对其余列进行求解均值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(data.groupby([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"one"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]).transform(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x:np.mean(x)))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(data.groupby([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"one"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]).transform(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x:(x-np.mean(x))/(np.std(x))))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"=="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根据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one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列进行聚合，在对指定列进行求解均值，如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”two“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(data.groupby([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"one"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]).apply(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data:np.mean(data[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"two"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df = pd.DataFrame(np.random.randn(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columns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"b"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dtype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"int32"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&gt;&gt;&gt; df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    0         1          2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0  -0.029638  1.081563   1.280300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1   0.647747  0.831136  -1.549481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2   0.513416 -0.884417   0.195343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df = df.applymap(lambda x: '%.2f' % x)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print(df)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df1 = df.applymap(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x:x.max())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(df1)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"****************************"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df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    0         1          2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0  -0.03      1.08       1.28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1   0.65      0.83      -1.55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2   0.51     -0.88       0.20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# df2=df.drop(["a"],axis=1)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df2=df.drop(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(df2)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df3=pd.DataFrame(np.random.randn(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columns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"b"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"one"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"two"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"three"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(df3)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df4=df3.reindex([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"three"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"two"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"one"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(df4)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df4.select(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FFFFFF"/>
        </w:rPr>
        <w:t>"two"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/>
          <w:sz w:val="13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7081A"/>
    <w:rsid w:val="3507081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-chj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2018-12-05T00:24:00Z</dcterms:created>
  <dc:creator>jackchen</dc:creator>
  <cp:lastModifiedBy>jackchen</cp:lastModifiedBy>
  <dcterms:modified xsi:type="dcterms:W3CDTF">2018-12-05T00:27:18Z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