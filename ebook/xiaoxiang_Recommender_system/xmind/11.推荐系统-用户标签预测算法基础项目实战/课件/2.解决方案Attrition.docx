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1.变量绘图需求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42"/>
          <w:szCs w:val="42"/>
          <w:shd w:val="clear" w:fill="FFFFFF"/>
        </w:rPr>
      </w:pPr>
      <w:r>
        <w:rPr>
          <w:rStyle w:val="10"/>
          <w:rFonts w:hint="default"/>
        </w:rPr>
        <w:t xml:space="preserve"># </w:t>
      </w:r>
      <w:r>
        <w:rPr>
          <w:rStyle w:val="10"/>
          <w:rFonts w:hint="eastAsia"/>
        </w:rPr>
        <w:t>分析离职和受教育程度的分析</w:t>
      </w:r>
      <w:r>
        <w:rPr>
          <w:rFonts w:hint="eastAsia" w:ascii="宋体" w:hAnsi="宋体" w:eastAsia="宋体" w:cs="宋体"/>
          <w:i/>
          <w:color w:val="808080"/>
          <w:sz w:val="42"/>
          <w:szCs w:val="42"/>
          <w:shd w:val="clear" w:fill="FFFFFF"/>
        </w:rPr>
        <w:br w:type="textWrapping"/>
      </w:r>
      <w:r>
        <w:rPr>
          <w:rFonts w:hint="default"/>
        </w:rPr>
        <w:t>sns.countplot(x="Attrition", hue="Education", data=talent_data)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42"/>
          <w:szCs w:val="42"/>
        </w:rPr>
      </w:pPr>
      <w:r>
        <w:rPr>
          <w:rStyle w:val="10"/>
          <w:rFonts w:hint="default"/>
        </w:rPr>
        <w:t># 1.</w:t>
      </w:r>
      <w:r>
        <w:rPr>
          <w:rStyle w:val="10"/>
          <w:rFonts w:hint="eastAsia"/>
        </w:rPr>
        <w:t>离职和年龄的关系</w:t>
      </w:r>
      <w:r>
        <w:rPr>
          <w:rFonts w:hint="eastAsia" w:ascii="宋体" w:hAnsi="宋体" w:eastAsia="宋体" w:cs="宋体"/>
          <w:i/>
          <w:color w:val="808080"/>
          <w:sz w:val="42"/>
          <w:szCs w:val="42"/>
          <w:shd w:val="clear" w:fill="FFFFFF"/>
        </w:rPr>
        <w:br w:type="textWrapping"/>
      </w:r>
      <w:r>
        <w:rPr>
          <w:rFonts w:hint="default"/>
        </w:rPr>
        <w:t>sns.boxplot(x="Attrition", y="Age", data=talent_data)</w:t>
      </w:r>
      <w:r>
        <w:rPr>
          <w:rFonts w:hint="default"/>
        </w:rPr>
        <w:br w:type="textWrapping"/>
      </w:r>
      <w:r>
        <w:rPr>
          <w:rFonts w:hint="default"/>
        </w:rPr>
        <w:t>plt.subplot(222)</w:t>
      </w:r>
      <w:r>
        <w:rPr>
          <w:rFonts w:hint="default" w:ascii="Consolas" w:hAnsi="Consolas" w:eastAsia="Consolas" w:cs="Consolas"/>
          <w:color w:val="000000"/>
          <w:sz w:val="42"/>
          <w:szCs w:val="42"/>
          <w:shd w:val="clear" w:fill="FFFFFF"/>
        </w:rPr>
        <w:br w:type="textWrapping"/>
      </w:r>
      <w:r>
        <w:rPr>
          <w:rStyle w:val="10"/>
          <w:rFonts w:hint="default"/>
        </w:rPr>
        <w:t># 2.</w:t>
      </w:r>
      <w:r>
        <w:rPr>
          <w:rStyle w:val="10"/>
          <w:rFonts w:hint="eastAsia"/>
        </w:rPr>
        <w:t>离职和家庭和距离之间的关系</w:t>
      </w:r>
      <w:r>
        <w:rPr>
          <w:rFonts w:hint="eastAsia" w:ascii="宋体" w:hAnsi="宋体" w:eastAsia="宋体" w:cs="宋体"/>
          <w:i/>
          <w:color w:val="808080"/>
          <w:sz w:val="42"/>
          <w:szCs w:val="42"/>
          <w:shd w:val="clear" w:fill="FFFFFF"/>
        </w:rPr>
        <w:br w:type="textWrapping"/>
      </w:r>
      <w:r>
        <w:rPr>
          <w:rFonts w:hint="default"/>
        </w:rPr>
        <w:t>sns.boxplot(x="Attrition", y="DistanceFromHome", data=talent_data)</w:t>
      </w:r>
      <w:r>
        <w:rPr>
          <w:rFonts w:hint="default"/>
        </w:rPr>
        <w:br w:type="textWrapping"/>
      </w:r>
      <w:r>
        <w:rPr>
          <w:rFonts w:hint="default"/>
        </w:rPr>
        <w:t>plt.subplot(223)</w:t>
      </w:r>
      <w:r>
        <w:rPr>
          <w:rFonts w:hint="default" w:ascii="Consolas" w:hAnsi="Consolas" w:eastAsia="Consolas" w:cs="Consolas"/>
          <w:color w:val="000000"/>
          <w:sz w:val="42"/>
          <w:szCs w:val="42"/>
          <w:shd w:val="clear" w:fill="FFFFFF"/>
        </w:rPr>
        <w:br w:type="textWrapping"/>
      </w:r>
      <w:r>
        <w:rPr>
          <w:rStyle w:val="10"/>
          <w:rFonts w:hint="default"/>
        </w:rPr>
        <w:t># 3.</w:t>
      </w:r>
      <w:r>
        <w:rPr>
          <w:rStyle w:val="10"/>
          <w:rFonts w:hint="eastAsia"/>
        </w:rPr>
        <w:t>离职和月收入的关系</w:t>
      </w:r>
      <w:r>
        <w:rPr>
          <w:rFonts w:hint="eastAsia" w:ascii="宋体" w:hAnsi="宋体" w:eastAsia="宋体" w:cs="宋体"/>
          <w:i/>
          <w:color w:val="808080"/>
          <w:sz w:val="42"/>
          <w:szCs w:val="42"/>
          <w:shd w:val="clear" w:fill="FFFFFF"/>
        </w:rPr>
        <w:br w:type="textWrapping"/>
      </w:r>
      <w:r>
        <w:rPr>
          <w:rFonts w:hint="default"/>
        </w:rPr>
        <w:t>sns.boxplot(x="Attrition", y="MonthlyIncome", data=talent_data)</w:t>
      </w:r>
      <w:r>
        <w:rPr>
          <w:rFonts w:hint="default"/>
        </w:rPr>
        <w:br w:type="textWrapping"/>
      </w:r>
      <w:r>
        <w:rPr>
          <w:rFonts w:hint="default"/>
        </w:rPr>
        <w:t>plt.subplot(224)</w:t>
      </w:r>
      <w:r>
        <w:rPr>
          <w:rFonts w:hint="default" w:ascii="Consolas" w:hAnsi="Consolas" w:eastAsia="Consolas" w:cs="Consolas"/>
          <w:color w:val="000000"/>
          <w:sz w:val="42"/>
          <w:szCs w:val="42"/>
          <w:shd w:val="clear" w:fill="FFFFFF"/>
        </w:rPr>
        <w:br w:type="textWrapping"/>
      </w:r>
      <w:r>
        <w:rPr>
          <w:rStyle w:val="10"/>
          <w:rFonts w:hint="default"/>
        </w:rPr>
        <w:t># 4.</w:t>
      </w:r>
      <w:r>
        <w:rPr>
          <w:rStyle w:val="10"/>
          <w:rFonts w:hint="eastAsia"/>
        </w:rPr>
        <w:t>离职和曾经工作公司的关系</w:t>
      </w:r>
      <w:r>
        <w:rPr>
          <w:rFonts w:hint="eastAsia" w:ascii="宋体" w:hAnsi="宋体" w:eastAsia="宋体" w:cs="宋体"/>
          <w:i/>
          <w:color w:val="808080"/>
          <w:sz w:val="42"/>
          <w:szCs w:val="42"/>
          <w:shd w:val="clear" w:fill="FFFFFF"/>
        </w:rPr>
        <w:br w:type="textWrapping"/>
      </w:r>
      <w:r>
        <w:rPr>
          <w:rFonts w:hint="default"/>
        </w:rPr>
        <w:t>sns.boxplot(x="Attrition", y="NumCompaniesWorked", data=talent_data)</w:t>
      </w:r>
      <w:r>
        <w:rPr>
          <w:rFonts w:hint="default" w:ascii="Consolas" w:hAnsi="Consolas" w:eastAsia="Consolas" w:cs="Consolas"/>
          <w:color w:val="000000"/>
          <w:sz w:val="42"/>
          <w:szCs w:val="42"/>
          <w:shd w:val="clear" w:fill="FFFFFF"/>
        </w:rPr>
        <w:br w:type="textWrapping"/>
      </w:r>
      <w:r>
        <w:rPr>
          <w:rStyle w:val="10"/>
          <w:rFonts w:hint="default"/>
        </w:rPr>
        <w:t xml:space="preserve"># </w:t>
      </w:r>
      <w:r>
        <w:rPr>
          <w:rStyle w:val="10"/>
          <w:rFonts w:hint="eastAsia"/>
        </w:rPr>
        <w:t>离职和婚姻状况分析</w:t>
      </w:r>
      <w:r>
        <w:rPr>
          <w:rFonts w:hint="eastAsia" w:ascii="宋体" w:hAnsi="宋体" w:eastAsia="宋体" w:cs="宋体"/>
          <w:i/>
          <w:color w:val="808080"/>
          <w:sz w:val="42"/>
          <w:szCs w:val="42"/>
          <w:shd w:val="clear" w:fill="FFFFFF"/>
        </w:rPr>
        <w:br w:type="textWrapping"/>
      </w:r>
      <w:r>
        <w:rPr>
          <w:rFonts w:hint="default"/>
        </w:rPr>
        <w:t>sns.countplot(x="Attrition", hue="MaritalStatus", data=talent_data)</w:t>
      </w:r>
      <w:r>
        <w:rPr>
          <w:rFonts w:hint="default"/>
        </w:rPr>
        <w:br w:type="textWrapping"/>
      </w:r>
      <w:r>
        <w:rPr>
          <w:rFonts w:hint="default"/>
        </w:rPr>
        <w:t>plt.subplot(212)</w:t>
      </w:r>
      <w:r>
        <w:rPr>
          <w:rFonts w:hint="default" w:ascii="Consolas" w:hAnsi="Consolas" w:eastAsia="Consolas" w:cs="Consolas"/>
          <w:color w:val="000000"/>
          <w:sz w:val="42"/>
          <w:szCs w:val="42"/>
          <w:shd w:val="clear" w:fill="FFFFFF"/>
        </w:rPr>
        <w:br w:type="textWrapping"/>
      </w:r>
      <w:r>
        <w:rPr>
          <w:rStyle w:val="10"/>
          <w:rFonts w:hint="default"/>
        </w:rPr>
        <w:t xml:space="preserve"># </w:t>
      </w:r>
      <w:r>
        <w:rPr>
          <w:rStyle w:val="10"/>
          <w:rFonts w:hint="eastAsia"/>
        </w:rPr>
        <w:t>离职和性别关系</w:t>
      </w:r>
      <w:r>
        <w:rPr>
          <w:rFonts w:hint="eastAsia" w:ascii="宋体" w:hAnsi="宋体" w:eastAsia="宋体" w:cs="宋体"/>
          <w:i/>
          <w:color w:val="808080"/>
          <w:sz w:val="42"/>
          <w:szCs w:val="42"/>
          <w:shd w:val="clear" w:fill="FFFFFF"/>
        </w:rPr>
        <w:br w:type="textWrapping"/>
      </w:r>
      <w:r>
        <w:rPr>
          <w:rFonts w:hint="default"/>
        </w:rPr>
        <w:t>sns.countplot(x="Attrition", hue="Gender", data=talent_data)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42"/>
          <w:szCs w:val="42"/>
          <w:shd w:val="clear" w:fill="FFFFFF"/>
        </w:rPr>
      </w:pPr>
      <w:r>
        <w:rPr>
          <w:rStyle w:val="10"/>
          <w:rFonts w:hint="default"/>
        </w:rPr>
        <w:t xml:space="preserve"># </w:t>
      </w:r>
      <w:r>
        <w:rPr>
          <w:rStyle w:val="10"/>
          <w:rFonts w:hint="eastAsia" w:eastAsia="黑体"/>
          <w:lang w:val="en-US" w:eastAsia="zh-CN"/>
        </w:rPr>
        <w:t>多变量之间</w:t>
      </w:r>
      <w:r>
        <w:rPr>
          <w:rStyle w:val="10"/>
          <w:rFonts w:hint="eastAsia"/>
        </w:rPr>
        <w:t>关系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42"/>
          <w:szCs w:val="42"/>
        </w:rPr>
      </w:pPr>
      <w:r>
        <w:rPr>
          <w:rFonts w:hint="default"/>
        </w:rPr>
        <w:t>def show_pairplot():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sns.pairplot(data=talent_data, hue="Attrition",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vars=["Age", "DistanceFromHome", "JobLevel", "PerformanceRating", "WorkLifeBalance"])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plt.show()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42"/>
          <w:szCs w:val="42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Attrition：员工是否已经离职，1表示已经离职，0表示未离职，这是目标预测值；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Age：员工年龄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BusinessTravel：商务差旅频率，Non-Travel表示不出差，Travel_Rarely表示不经常出差，Travel_Frequently表示经常出差；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Department：员工所在部门，Sales表示销售部，Research &amp; Development表示研发部，Human Resources表示人力资源部；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DistanceFromHome：公司跟家庭住址的距离，从1到29，1表示最近，29表示最远；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Education：员工的教育程度，从1到5，5表示教育程度最高；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EducationField：员工所学习的专业领域，Life Sciences表示生命科学，Medical表示医疗，Marketing表示市场营销，Technical Degree表示技术学位，Human Resources表示人力资源，Other表示其他；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trike/>
          <w:dstrike w:val="0"/>
          <w:lang w:val="en-US" w:eastAsia="zh-CN"/>
        </w:rPr>
        <w:t xml:space="preserve">  * EmployeeNumber：员工号码；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EnvironmentSatisfaction：员工对于工作环境的满意程度，从1到4，1的满意程度最低，4的满意程度最高；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Gender：员工性别，Male表示男性，Female表示女性；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JobInvolvement：员工工作投入度，从1到4，1为投入度最低，4为投入度最高；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JobLevel：职业级别，从1到5，1为最低级别，5为最高级别；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JobRole：工作角色：Sales Executive是销售主管，Research Scientist是科学研究员，Laboratory Technician实验室技术员，Manufacturing Director是制造总监，Healthcare Representative是医疗代表，Manager是经理，Sales Representative是销售代表，Research Director是研究总监，Human Resources是人力资源；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JobSatisfaction：工作满意度，从1到4，1代表满意程度最低，4代表满意程度最高；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MaritalStatus：员工婚姻状况，Single代表单身，Married代表已婚，Divorced代表离婚；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MonthlyIncome：员工月收入，范围在1009到19999之间；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NumCompaniesWorked：员工曾经工作过的公司数；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Over18：年龄是否超过18岁；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OverTime：是否加班，Yes表示加班，No表示不加班；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PercentSalaryHike：工资提高的百分比；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PerformanceRating：绩效评估；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RelationshipSatisfaction：关系满意度，从1到4，1表示满意度最低，4表示满意度最高；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StandardHours：标准工时；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StockOptionLevel：股票期权水平；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TotalWorkingYears：总工龄；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TrainingTimesLastYear：上一年的培训时长，从0到6，0表示没有培训，6表示培训时间最长；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WorkLifeBalance：工作与生活平衡程度，从1到4，1表示平衡程度最低，4表示平衡程度最高；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YearsAtCompany：在目前公司工作年数；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YearsInCurrentRole：在目前工作职责的工作年数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YearsSinceLastPromotion：距离上次升职时长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YearsWithCurrManager：跟目前的管理者共事年数；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3.对特征数据进行分类: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为什么进行特征分类？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一般在机器学习中对数值型数据、类别型数据、</w:t>
      </w:r>
      <w:r>
        <w:rPr>
          <w:rFonts w:hint="eastAsia"/>
          <w:b/>
          <w:bCs/>
          <w:lang w:val="en-US" w:eastAsia="zh-CN"/>
        </w:rPr>
        <w:t>有序性数据处理方式</w:t>
      </w:r>
      <w:r>
        <w:rPr>
          <w:rFonts w:hint="eastAsia"/>
          <w:lang w:val="en-US" w:eastAsia="zh-CN"/>
        </w:rPr>
        <w:t>和方法是不同：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数值型数据：进行标准化和归一化处理，均值插补(处理缺失值)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类别型数据：label-encode和one-hot encode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有序数据：数值型+顺序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将上述数据进行分类：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类别标签：Attrition 0 1-1表示已经离职，0表示未离职，这是目标预测值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数值型数据：Age、MonthlyIncome、NumCompaniesWorked、PercentSalaryHike、StandardHours、TotalWorkingYears、YearsAtCompany、YearsInCurrentRole、YearsSinceLastPromotion、YearsWithCurrManager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类别型数据：BusinessTravel、Department、EducationField、Gender、JobRole、MaritalStatus、Over18、OverTime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有序数据：DistanceFromHome、Education、EnvironmentSatisfaction、JobInvolvement、JobLevel、JobSatisfaction、RelationshipSatisfaction、StockOptionLevel、TrainingTimesLastYear、WorkLifeBalance、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进一步查看数据类型：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MaritalStatus               1100 non-null 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BusinessTravel              1100 non-null 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Department                  1100 non-null 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EducationField              1100 non-null 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Gender                      1100 non-null 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JobRole                     1100 non-null 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Over18                      1100 non-null 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OverTime                    1100 non-null object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处理过程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4.1数据准备</w:t>
      </w:r>
    </w:p>
    <w:p>
      <w:pPr>
        <w:rPr>
          <w:shd w:val="clear" w:color="FFFFFF" w:fill="D9D9D9"/>
        </w:rPr>
      </w:pPr>
      <w:r>
        <w:rPr>
          <w:rFonts w:hint="default"/>
          <w:shd w:val="clear" w:color="FFFFFF" w:fill="D9D9D9"/>
        </w:rPr>
        <w:t>import pandas as pd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import matplotlib.pyplot as plt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import seaborn as sns #pip install seaborn</w:t>
      </w:r>
      <w:r>
        <w:rPr>
          <w:rFonts w:hint="eastAsia"/>
          <w:shd w:val="clear" w:color="FFFFFF" w:fill="D9D9D9"/>
        </w:rPr>
        <w:t>安装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talent_data=pd.read_csv("./train.csv")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def show_edu_attri():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分析离职和受教育程度的分析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sns.countplot(x="Attrition", hue="Education", data=talent_data)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plt.show()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def show_attri_var():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plt.subplot(221)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1.</w:t>
      </w:r>
      <w:r>
        <w:rPr>
          <w:rFonts w:hint="eastAsia"/>
          <w:shd w:val="clear" w:color="FFFFFF" w:fill="D9D9D9"/>
        </w:rPr>
        <w:t>离职和年龄的关系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sns.boxplot(x="Attrition", y="Age", data=talent_data)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plt.subplot(222)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2.</w:t>
      </w:r>
      <w:r>
        <w:rPr>
          <w:rFonts w:hint="eastAsia"/>
          <w:shd w:val="clear" w:color="FFFFFF" w:fill="D9D9D9"/>
        </w:rPr>
        <w:t>离职和家庭和距离之间的关系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sns.boxplot(x="Attrition", y="DistanceFromHome", data=talent_data)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plt.subplot(223)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3.</w:t>
      </w:r>
      <w:r>
        <w:rPr>
          <w:rFonts w:hint="eastAsia"/>
          <w:shd w:val="clear" w:color="FFFFFF" w:fill="D9D9D9"/>
        </w:rPr>
        <w:t>离职和月收入的关系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sns.boxplot(x="Attrition", y="MonthlyIncome", data=talent_data)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plt.subplot(224)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4.</w:t>
      </w:r>
      <w:r>
        <w:rPr>
          <w:rFonts w:hint="eastAsia"/>
          <w:shd w:val="clear" w:color="FFFFFF" w:fill="D9D9D9"/>
        </w:rPr>
        <w:t>离职和曾经工作公司的关系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sns.boxplot(x="Attrition", y="NumCompaniesWorked", data=talent_data)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plt.show()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def show_attri_gender_marry():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plt.subplot(211)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离职和婚姻状况分析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sns.countplot(x="Attrition", hue="MaritalStatus", data=talent_data)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plt.subplot(212)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离职和性别关系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sns.countplot(x="Attrition", hue="Gender", data=talent_data)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plt.show()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def show_pairplot():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sns.pairplot(data=talent_data, hue="Attrition",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       vars=["Age", "DistanceFromHome", "JobLevel", "PerformanceRating", "WorkLifeBalance"])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plt.show()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if __name__=="__main__":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show_edu_attri()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show_attri_var()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show_attri_gender_marry()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show_pairplot()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pass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4.2处理数据</w:t>
      </w:r>
    </w:p>
    <w:p>
      <w:pPr>
        <w:rPr>
          <w:shd w:val="clear" w:color="FFFFFF" w:fill="D9D9D9"/>
        </w:rPr>
      </w:pPr>
      <w:r>
        <w:rPr>
          <w:rFonts w:hint="default"/>
          <w:shd w:val="clear" w:color="FFFFFF" w:fill="D9D9D9"/>
        </w:rPr>
        <w:t>import pandas as pd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talent_data = pd.read_csv("./train.csv")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数值型数据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num_cols = ["Age", "MonthlyIncome", "NumCompaniesWorked", "PercentSalaryHike", "PerformanceRating",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  "StandardHours", "TotalWorkingYears", "YearsAtCompany",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  "YearsInCurrentRole", "YearsSinceLastPromotion"]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Age</w:t>
      </w:r>
      <w:r>
        <w:rPr>
          <w:rFonts w:hint="eastAsia"/>
          <w:shd w:val="clear" w:color="FFFFFF" w:fill="D9D9D9"/>
        </w:rPr>
        <w:t>：员工年龄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MonthlyIncome</w:t>
      </w:r>
      <w:r>
        <w:rPr>
          <w:rFonts w:hint="eastAsia"/>
          <w:shd w:val="clear" w:color="FFFFFF" w:fill="D9D9D9"/>
        </w:rPr>
        <w:t>：员工月收入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NumCompaniesWorked</w:t>
      </w:r>
      <w:r>
        <w:rPr>
          <w:rFonts w:hint="eastAsia"/>
          <w:shd w:val="clear" w:color="FFFFFF" w:fill="D9D9D9"/>
        </w:rPr>
        <w:t>：员工曾经工作过的公司数；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PercentSalaryHike</w:t>
      </w:r>
      <w:r>
        <w:rPr>
          <w:rFonts w:hint="eastAsia"/>
          <w:shd w:val="clear" w:color="FFFFFF" w:fill="D9D9D9"/>
        </w:rPr>
        <w:t>：工资提高的百分比；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PerformanceRating</w:t>
      </w:r>
      <w:r>
        <w:rPr>
          <w:rFonts w:hint="eastAsia"/>
          <w:shd w:val="clear" w:color="FFFFFF" w:fill="D9D9D9"/>
        </w:rPr>
        <w:t>：绩效评估；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StandardHours</w:t>
      </w:r>
      <w:r>
        <w:rPr>
          <w:rFonts w:hint="eastAsia"/>
          <w:shd w:val="clear" w:color="FFFFFF" w:fill="D9D9D9"/>
        </w:rPr>
        <w:t>：标准工时；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TotalWorkingYears</w:t>
      </w:r>
      <w:r>
        <w:rPr>
          <w:rFonts w:hint="eastAsia"/>
          <w:shd w:val="clear" w:color="FFFFFF" w:fill="D9D9D9"/>
        </w:rPr>
        <w:t>：总工龄；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YearsAtCompany</w:t>
      </w:r>
      <w:r>
        <w:rPr>
          <w:rFonts w:hint="eastAsia"/>
          <w:shd w:val="clear" w:color="FFFFFF" w:fill="D9D9D9"/>
        </w:rPr>
        <w:t>：在目前公司工作年数；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YearsInCurrentRole</w:t>
      </w:r>
      <w:r>
        <w:rPr>
          <w:rFonts w:hint="eastAsia"/>
          <w:shd w:val="clear" w:color="FFFFFF" w:fill="D9D9D9"/>
        </w:rPr>
        <w:t>：在目前工作职责的工作年数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YearsSinceLastPromotion</w:t>
      </w:r>
      <w:r>
        <w:rPr>
          <w:rFonts w:hint="eastAsia"/>
          <w:shd w:val="clear" w:color="FFFFFF" w:fill="D9D9D9"/>
        </w:rPr>
        <w:t>：距离上次升职时长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b/>
          <w:bCs/>
          <w:shd w:val="clear" w:color="FFFFFF" w:fill="D9D9D9"/>
        </w:rPr>
        <w:t xml:space="preserve"># </w:t>
      </w:r>
      <w:r>
        <w:rPr>
          <w:rFonts w:hint="eastAsia"/>
          <w:b/>
          <w:bCs/>
          <w:shd w:val="clear" w:color="FFFFFF" w:fill="D9D9D9"/>
        </w:rPr>
        <w:t>类别型数据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cat_cols=["BusinessTravel","Department","EducationField",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"Gender","JobRole","MaritalStatus","Over18","OverTime"]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BusinessTravel</w:t>
      </w:r>
      <w:r>
        <w:rPr>
          <w:rFonts w:hint="eastAsia"/>
          <w:shd w:val="clear" w:color="FFFFFF" w:fill="D9D9D9"/>
        </w:rPr>
        <w:t>：商务差旅频率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Department</w:t>
      </w:r>
      <w:r>
        <w:rPr>
          <w:rFonts w:hint="eastAsia"/>
          <w:shd w:val="clear" w:color="FFFFFF" w:fill="D9D9D9"/>
        </w:rPr>
        <w:t>：员工所在部门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EducationField</w:t>
      </w:r>
      <w:r>
        <w:rPr>
          <w:rFonts w:hint="eastAsia"/>
          <w:shd w:val="clear" w:color="FFFFFF" w:fill="D9D9D9"/>
        </w:rPr>
        <w:t>：员工所学习的专业领域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Gender</w:t>
      </w:r>
      <w:r>
        <w:rPr>
          <w:rFonts w:hint="eastAsia"/>
          <w:shd w:val="clear" w:color="FFFFFF" w:fill="D9D9D9"/>
        </w:rPr>
        <w:t>：员工性别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JobRole</w:t>
      </w:r>
      <w:r>
        <w:rPr>
          <w:rFonts w:hint="eastAsia"/>
          <w:shd w:val="clear" w:color="FFFFFF" w:fill="D9D9D9"/>
        </w:rPr>
        <w:t>：工作角色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MaritalStatus</w:t>
      </w:r>
      <w:r>
        <w:rPr>
          <w:rFonts w:hint="eastAsia"/>
          <w:shd w:val="clear" w:color="FFFFFF" w:fill="D9D9D9"/>
        </w:rPr>
        <w:t>：员工婚姻状况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Over18</w:t>
      </w:r>
      <w:r>
        <w:rPr>
          <w:rFonts w:hint="eastAsia"/>
          <w:shd w:val="clear" w:color="FFFFFF" w:fill="D9D9D9"/>
        </w:rPr>
        <w:t>：年龄是否超过</w:t>
      </w:r>
      <w:r>
        <w:rPr>
          <w:rFonts w:hint="default"/>
          <w:shd w:val="clear" w:color="FFFFFF" w:fill="D9D9D9"/>
        </w:rPr>
        <w:t>18</w:t>
      </w:r>
      <w:r>
        <w:rPr>
          <w:rFonts w:hint="eastAsia"/>
          <w:shd w:val="clear" w:color="FFFFFF" w:fill="D9D9D9"/>
        </w:rPr>
        <w:t>岁；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OverTime</w:t>
      </w:r>
      <w:r>
        <w:rPr>
          <w:rFonts w:hint="eastAsia"/>
          <w:shd w:val="clear" w:color="FFFFFF" w:fill="D9D9D9"/>
        </w:rPr>
        <w:t>：是否加班，</w:t>
      </w:r>
      <w:r>
        <w:rPr>
          <w:rFonts w:hint="default"/>
          <w:shd w:val="clear" w:color="FFFFFF" w:fill="D9D9D9"/>
        </w:rPr>
        <w:t>Yes</w:t>
      </w:r>
      <w:r>
        <w:rPr>
          <w:rFonts w:hint="eastAsia"/>
          <w:shd w:val="clear" w:color="FFFFFF" w:fill="D9D9D9"/>
        </w:rPr>
        <w:t>表示加班，</w:t>
      </w:r>
      <w:r>
        <w:rPr>
          <w:rFonts w:hint="default"/>
          <w:shd w:val="clear" w:color="FFFFFF" w:fill="D9D9D9"/>
        </w:rPr>
        <w:t>No</w:t>
      </w:r>
      <w:r>
        <w:rPr>
          <w:rFonts w:hint="eastAsia"/>
          <w:shd w:val="clear" w:color="FFFFFF" w:fill="D9D9D9"/>
        </w:rPr>
        <w:t>表示不加班；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b/>
          <w:bCs/>
          <w:shd w:val="clear" w:color="FFFFFF" w:fill="D9D9D9"/>
        </w:rPr>
        <w:t xml:space="preserve"># </w:t>
      </w:r>
      <w:r>
        <w:rPr>
          <w:rFonts w:hint="eastAsia"/>
          <w:b/>
          <w:bCs/>
          <w:shd w:val="clear" w:color="FFFFFF" w:fill="D9D9D9"/>
        </w:rPr>
        <w:t>有序型数据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ord_cols=["DistanceFromHome","Education","EnvironmentSatisfaction","JobInvolvement",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"JobLevel","JobSatisfaction","RelationshipSatisfaction","StockOptionLevel",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"TrainingTimesLastYear","WorkLifeBalance"]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DistanceFromHome</w:t>
      </w:r>
      <w:r>
        <w:rPr>
          <w:rFonts w:hint="eastAsia"/>
          <w:shd w:val="clear" w:color="FFFFFF" w:fill="D9D9D9"/>
        </w:rPr>
        <w:t>：公司跟家庭住址的距离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Education</w:t>
      </w:r>
      <w:r>
        <w:rPr>
          <w:rFonts w:hint="eastAsia"/>
          <w:shd w:val="clear" w:color="FFFFFF" w:fill="D9D9D9"/>
        </w:rPr>
        <w:t>：员工的教育程度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EnvironmentSatisfaction</w:t>
      </w:r>
      <w:r>
        <w:rPr>
          <w:rFonts w:hint="eastAsia"/>
          <w:shd w:val="clear" w:color="FFFFFF" w:fill="D9D9D9"/>
        </w:rPr>
        <w:t>：员工对于工作环境的满意程度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JobInvolvement</w:t>
      </w:r>
      <w:r>
        <w:rPr>
          <w:rFonts w:hint="eastAsia"/>
          <w:shd w:val="clear" w:color="FFFFFF" w:fill="D9D9D9"/>
        </w:rPr>
        <w:t>：员工工作投入度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JobLevel</w:t>
      </w:r>
      <w:r>
        <w:rPr>
          <w:rFonts w:hint="eastAsia"/>
          <w:shd w:val="clear" w:color="FFFFFF" w:fill="D9D9D9"/>
        </w:rPr>
        <w:t>：职业级别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JobSatisfaction</w:t>
      </w:r>
      <w:r>
        <w:rPr>
          <w:rFonts w:hint="eastAsia"/>
          <w:shd w:val="clear" w:color="FFFFFF" w:fill="D9D9D9"/>
        </w:rPr>
        <w:t>：工作满意度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RelationshipSatisfaction</w:t>
      </w:r>
      <w:r>
        <w:rPr>
          <w:rFonts w:hint="eastAsia"/>
          <w:shd w:val="clear" w:color="FFFFFF" w:fill="D9D9D9"/>
        </w:rPr>
        <w:t>：关系满意度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StockOptionLevel</w:t>
      </w:r>
      <w:r>
        <w:rPr>
          <w:rFonts w:hint="eastAsia"/>
          <w:shd w:val="clear" w:color="FFFFFF" w:fill="D9D9D9"/>
        </w:rPr>
        <w:t>：股票期权水平；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TrainingTimesLastYear</w:t>
      </w:r>
      <w:r>
        <w:rPr>
          <w:rFonts w:hint="eastAsia"/>
          <w:shd w:val="clear" w:color="FFFFFF" w:fill="D9D9D9"/>
        </w:rPr>
        <w:t>：上一年的培训时长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* WorkLifeBalance</w:t>
      </w:r>
      <w:r>
        <w:rPr>
          <w:rFonts w:hint="eastAsia"/>
          <w:shd w:val="clear" w:color="FFFFFF" w:fill="D9D9D9"/>
        </w:rPr>
        <w:t>：工作与生活平衡程度，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4.3特征工程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import pandas as pd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talent_data = pd.read_csv("./train.csv")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#1.</w:t>
      </w:r>
      <w:r>
        <w:rPr>
          <w:rFonts w:hint="eastAsia"/>
          <w:shd w:val="clear" w:color="FFFFFF" w:fill="D9D9D9"/>
        </w:rPr>
        <w:t>不同类型数据的整理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数值型数据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num_cols = ["Age", "MonthlyIncome", "NumCompaniesWorked", "PercentSalaryHike", "PerformanceRating",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  "StandardHours", "TotalWorkingYears", "YearsAtCompany",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  "YearsInCurrentRole", "YearsSinceLastPromotion"]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类别型数据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cat_cols=["Gender","MaritalStatus","OverTime"]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有序型数据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ord_cols=["DistanceFromHome","Education","EnvironmentSatisfaction","JobInvolvement",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"JobLevel","JobSatisfaction","RelationshipSatisfaction","StockOptionLevel",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"TrainingTimesLastYear","WorkLifeBalance"]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类别标签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target_col=["Attrition"]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total_data=num_cols+ord_cols+cat_cols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将所有的特征数据和类别标签进行整合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use_data=talent_data[total_data+target_col]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#2.</w:t>
      </w:r>
      <w:r>
        <w:rPr>
          <w:rFonts w:hint="eastAsia"/>
          <w:shd w:val="clear" w:color="FFFFFF" w:fill="D9D9D9"/>
        </w:rPr>
        <w:t>正负样本的比例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正负样本的不均衡问题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neg_data = use_data[use_data["Attrition"] == 0] #</w:t>
      </w:r>
      <w:r>
        <w:rPr>
          <w:rFonts w:hint="eastAsia"/>
          <w:shd w:val="clear" w:color="FFFFFF" w:fill="D9D9D9"/>
        </w:rPr>
        <w:t>未离职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pos_data = use_data[use_data["Attrition"] == 1] #</w:t>
      </w:r>
      <w:r>
        <w:rPr>
          <w:rFonts w:hint="eastAsia"/>
          <w:shd w:val="clear" w:color="FFFFFF" w:fill="D9D9D9"/>
        </w:rPr>
        <w:t>离职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正负样本比例：</w:t>
      </w:r>
      <w:r>
        <w:rPr>
          <w:rFonts w:hint="default"/>
          <w:shd w:val="clear" w:color="FFFFFF" w:fill="D9D9D9"/>
        </w:rPr>
        <w:t>", len(pos_data)/len(neg_data))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离职</w:t>
      </w:r>
      <w:r>
        <w:rPr>
          <w:rFonts w:hint="default"/>
          <w:shd w:val="clear" w:color="FFFFFF" w:fill="D9D9D9"/>
        </w:rPr>
        <w:t>:",len(pos_data))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未离职</w:t>
      </w:r>
      <w:r>
        <w:rPr>
          <w:rFonts w:hint="default"/>
          <w:shd w:val="clear" w:color="FFFFFF" w:fill="D9D9D9"/>
        </w:rPr>
        <w:t>:",len(neg_data))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#3.</w:t>
      </w:r>
      <w:r>
        <w:rPr>
          <w:rFonts w:hint="eastAsia"/>
          <w:shd w:val="clear" w:color="FFFFFF" w:fill="D9D9D9"/>
        </w:rPr>
        <w:t>数据集的切分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X=talent_data[total_data]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y=talent_data["Attrition"]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from sklearn.cross_validation import  train_test_split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X_train,X_test,y_train,y_test=train_test_split(X,y,test_size=0.2,random_state=22)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print(len(neg_data)*0.8)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train_neg_data=neg_data.iloc[:int(len(neg_data)*0.8)].copy()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test_neg_data=neg_data.iloc[int(len(neg_data)*0.8):].copy()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print("train_neg_data:",len(train_neg_data))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print("test_neg_data:",len(test_neg_data))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print(len(pos_data)*0.8)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train_pos_data = pos_data.iloc[:int(len(pos_data) * 0.8)].copy()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test_pos_data = pos_data.iloc[int(len(pos_data) * 0.8):].copy()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print("train_pos_data:",len(train_pos_data))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print("test_pos_data:",len(test_pos_data))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合并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train_data=pd.concat([train_neg_data,train_pos_data])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test_data=pd.concat([test_neg_data,test_neg_data])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正负样本比例：</w:t>
      </w:r>
      <w:r>
        <w:rPr>
          <w:rFonts w:hint="default"/>
          <w:shd w:val="clear" w:color="FFFFFF" w:fill="D9D9D9"/>
        </w:rPr>
        <w:t>",len(pos_data)/len(neg_data))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训练集的个数：</w:t>
      </w:r>
      <w:r>
        <w:rPr>
          <w:rFonts w:hint="default"/>
          <w:shd w:val="clear" w:color="FFFFFF" w:fill="D9D9D9"/>
        </w:rPr>
        <w:t>",len(train_data))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训练集中正负样本比例</w:t>
      </w:r>
      <w:r>
        <w:rPr>
          <w:rFonts w:hint="default"/>
          <w:shd w:val="clear" w:color="FFFFFF" w:fill="D9D9D9"/>
        </w:rPr>
        <w:t>",len(train_pos_data)/len(train_neg_data))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测试集中正负样本比例</w:t>
      </w:r>
      <w:r>
        <w:rPr>
          <w:rFonts w:hint="default"/>
          <w:shd w:val="clear" w:color="FFFFFF" w:fill="D9D9D9"/>
        </w:rPr>
        <w:t>",len(test_pos_data)/len(test_neg_data))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b/>
          <w:bCs/>
          <w:shd w:val="clear" w:color="FFFFFF" w:fill="D9D9D9"/>
        </w:rPr>
        <w:t>#4.</w:t>
      </w:r>
      <w:r>
        <w:rPr>
          <w:rFonts w:hint="eastAsia"/>
          <w:b/>
          <w:bCs/>
          <w:shd w:val="clear" w:color="FFFFFF" w:fill="D9D9D9"/>
        </w:rPr>
        <w:t>类别型特征的处理</w:t>
      </w:r>
      <w:r>
        <w:rPr>
          <w:rFonts w:hint="eastAsia"/>
          <w:b/>
          <w:bCs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#onehotencoder </w:t>
      </w:r>
      <w:r>
        <w:rPr>
          <w:rFonts w:hint="eastAsia"/>
          <w:shd w:val="clear" w:color="FFFFFF" w:fill="D9D9D9"/>
        </w:rPr>
        <w:t>独热编码</w:t>
      </w:r>
      <w:r>
        <w:rPr>
          <w:rFonts w:hint="default"/>
          <w:shd w:val="clear" w:color="FFFFFF" w:fill="D9D9D9"/>
        </w:rPr>
        <w:t>---</w:t>
      </w:r>
      <w:r>
        <w:rPr>
          <w:rFonts w:hint="eastAsia"/>
          <w:shd w:val="clear" w:color="FFFFFF" w:fill="D9D9D9"/>
        </w:rPr>
        <w:t>必须要求数据是整数类型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#labelencoder </w:t>
      </w:r>
      <w:r>
        <w:rPr>
          <w:rFonts w:hint="eastAsia"/>
          <w:shd w:val="clear" w:color="FFFFFF" w:fill="D9D9D9"/>
        </w:rPr>
        <w:t>标签编码</w:t>
      </w:r>
      <w:r>
        <w:rPr>
          <w:rFonts w:hint="default"/>
          <w:shd w:val="clear" w:color="FFFFFF" w:fill="D9D9D9"/>
        </w:rPr>
        <w:t>---0-(claass-1)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sklearn.preprocessing import LabelEncoder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"Gender","MaritalStatus","OverTime"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gender_label_enc=LabelEncoder()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train_data["Gender_enc"]=gender_label_enc.fit_transform(train_data["Gender"])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marital_label_enc=LabelEncoder()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train_data["MaritalStatus_enc"]=marital_label_enc.fit_transform(train_data["MaritalStatus"])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OT_label_enc=LabelEncoder()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train_data["OT_enc"]=OT_label_enc.fit_transform(train_data["OverTime"])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print("=="*100)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print(train_data.groupby("Gender_enc").size())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print(train_data.groupby("MaritalStatus_enc").size())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print(train_data.groupby("OT_enc").size())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print("=="*100)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独热编码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sklearn.preprocessing import OneHotEncoder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ohe_enc=OneHotEncoder()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train_cat_feats=ohe_enc.fit_transform(train_data[["Gender_enc","MaritalStatus_enc","OT_enc"]]).toarray()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print(type(train_data[["Gender_enc","MaritalStatus_enc","OT_enc"]]))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print(type(train_cat_feats))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print(train_cat_feats[:5,:])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测试集部分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test_data["Gender_enc"]=gender_label_enc.transform(test_data["Gender"])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test_data["MaritalStatus_enc"]=marital_label_enc.transform(test_data["MaritalStatus"])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test_data["OT_enc"]=OT_label_enc.transform(test_data["OverTime"])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test_cat_feats=ohe_enc.fit_transform(test_data[["Gender_enc","MaritalStatus_enc","OT_enc"]]).toarray()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整合所有的特征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print(type(train_data[num_cols]))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print(type(train_data[num_cols].values))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train_num_feats=train_data[num_cols].values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train_col_feats=train_data[ord_cols].values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import numpy as np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train_feats=np.hstack([train_num_feats,train_col_feats,train_cat_feats])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train_target=train_data[target_col].values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print(len(train_feats))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print(len(train_target))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879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879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测试数据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test_num_feats=test_data[num_cols].values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test_ord_feats=test_data[ord_cols].values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test_feats=np.hstack([test_num_feats,test_ord_feats,test_cat_feats])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test_target=test_data[target_col].values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print(len(test_feats))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print(len(test_target))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370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370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容易出错的地方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ohe=OneHotEncoder()</w:t>
      </w:r>
      <w:r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train_cat_feat_data=ohe.fit_transform(train_data[["Gender_enc","MaritalStatus_enc","OverTime_enc"]]).toarray()</w:t>
      </w:r>
      <w:r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test_cat_feat_data=ohe.transform(test_data[["Gender_enc","MaritalStatus_enc","OverTime_enc"]]).toarray()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b/>
          <w:bCs/>
          <w:color w:val="0000FF"/>
        </w:rPr>
      </w:pPr>
      <w:r>
        <w:rPr>
          <w:rFonts w:hint="default"/>
          <w:b/>
          <w:bCs/>
          <w:color w:val="0000FF"/>
        </w:rPr>
        <w:t># &lt;class 'scipy.sparse.csr.csr_matrix'&gt;</w:t>
      </w:r>
      <w:r>
        <w:rPr>
          <w:rFonts w:hint="default"/>
          <w:b/>
          <w:bCs/>
          <w:color w:val="0000FF"/>
        </w:rPr>
        <w:br w:type="textWrapping"/>
      </w:r>
      <w:r>
        <w:rPr>
          <w:rFonts w:hint="default"/>
          <w:b/>
          <w:bCs/>
          <w:color w:val="0000FF"/>
        </w:rPr>
        <w:t>#</w:t>
      </w:r>
      <w:r>
        <w:rPr>
          <w:rFonts w:hint="eastAsia"/>
          <w:b/>
          <w:bCs/>
          <w:color w:val="0000FF"/>
        </w:rPr>
        <w:t>通过</w:t>
      </w:r>
      <w:r>
        <w:rPr>
          <w:rFonts w:hint="default"/>
          <w:b/>
          <w:bCs/>
          <w:color w:val="0000FF"/>
        </w:rPr>
        <w:t>toarray()</w:t>
      </w:r>
      <w:r>
        <w:rPr>
          <w:rFonts w:hint="eastAsia"/>
          <w:b/>
          <w:bCs/>
          <w:color w:val="0000FF"/>
        </w:rPr>
        <w:t>方法转化为</w:t>
      </w:r>
      <w:r>
        <w:rPr>
          <w:rFonts w:hint="default"/>
          <w:b/>
          <w:bCs/>
          <w:color w:val="0000FF"/>
        </w:rPr>
        <w:t>ndarray</w:t>
      </w:r>
      <w:r>
        <w:rPr>
          <w:rFonts w:hint="default"/>
          <w:b/>
          <w:bCs/>
          <w:color w:val="0000FF"/>
        </w:rPr>
        <w:br w:type="textWrapping"/>
      </w:r>
      <w:r>
        <w:rPr>
          <w:rFonts w:hint="default"/>
          <w:b/>
          <w:bCs/>
          <w:color w:val="0000FF"/>
        </w:rPr>
        <w:t># &lt;class 'numpy.ndarray'&gt;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4.4字典处理</w:t>
      </w:r>
    </w:p>
    <w:p>
      <w:pPr>
        <w:rPr>
          <w:shd w:val="clear" w:color="FFFFFF" w:fill="D9D9D9"/>
        </w:rPr>
      </w:pPr>
      <w:r>
        <w:rPr>
          <w:rFonts w:hint="default"/>
          <w:shd w:val="clear" w:color="FFFFFF" w:fill="D9D9D9"/>
        </w:rPr>
        <w:t>import pandas as pd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talent_data = pd.read_c</w:t>
      </w:r>
      <w:bookmarkStart w:id="0" w:name="_GoBack"/>
      <w:bookmarkEnd w:id="0"/>
      <w:r>
        <w:rPr>
          <w:rFonts w:hint="default"/>
          <w:shd w:val="clear" w:color="FFFFFF" w:fill="D9D9D9"/>
        </w:rPr>
        <w:t>sv("./train.csv")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#1.</w:t>
      </w:r>
      <w:r>
        <w:rPr>
          <w:rFonts w:hint="eastAsia"/>
          <w:shd w:val="clear" w:color="FFFFFF" w:fill="D9D9D9"/>
        </w:rPr>
        <w:t>不同类型数据的整理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数值型数据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num_cols = ["Age", "MonthlyIncome", "NumCompaniesWorked", "PercentSalaryHike", "PerformanceRating",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  "StandardHours", "TotalWorkingYears", "YearsAtCompany",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  "YearsInCurrentRole", "YearsSinceLastPromotion"]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类别型数据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cat_cols=["Gender","MaritalStatus","OverTime"]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有序型数据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ord_cols=["DistanceFromHome","Education","EnvironmentSatisfaction","JobInvolvement",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"JobLevel","JobSatisfaction","RelationshipSatisfaction","StockOptionLevel",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"TrainingTimesLastYear","WorkLifeBalance"]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类别标签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target_col=["Attrition"]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total_data=num_cols+ord_cols+cat_cols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将所有的特征数据和类别标签进行整合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use_data=talent_data[total_data+target_col]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#2.</w:t>
      </w:r>
      <w:r>
        <w:rPr>
          <w:rFonts w:hint="eastAsia"/>
          <w:shd w:val="clear" w:color="FFFFFF" w:fill="D9D9D9"/>
        </w:rPr>
        <w:t>正负样本的比例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正负样本的不均衡问题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neg_data = use_data[use_data["Attrition"] == 0] #</w:t>
      </w:r>
      <w:r>
        <w:rPr>
          <w:rFonts w:hint="eastAsia"/>
          <w:shd w:val="clear" w:color="FFFFFF" w:fill="D9D9D9"/>
        </w:rPr>
        <w:t>未离职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pos_data = use_data[use_data["Attrition"] == 1] #</w:t>
      </w:r>
      <w:r>
        <w:rPr>
          <w:rFonts w:hint="eastAsia"/>
          <w:shd w:val="clear" w:color="FFFFFF" w:fill="D9D9D9"/>
        </w:rPr>
        <w:t>离职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正负样本比例：</w:t>
      </w:r>
      <w:r>
        <w:rPr>
          <w:rFonts w:hint="default"/>
          <w:shd w:val="clear" w:color="FFFFFF" w:fill="D9D9D9"/>
        </w:rPr>
        <w:t>", len(pos_data)/len(neg_data))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离职</w:t>
      </w:r>
      <w:r>
        <w:rPr>
          <w:rFonts w:hint="default"/>
          <w:shd w:val="clear" w:color="FFFFFF" w:fill="D9D9D9"/>
        </w:rPr>
        <w:t>:",len(pos_data))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未离职</w:t>
      </w:r>
      <w:r>
        <w:rPr>
          <w:rFonts w:hint="default"/>
          <w:shd w:val="clear" w:color="FFFFFF" w:fill="D9D9D9"/>
        </w:rPr>
        <w:t>:",len(neg_data))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#3.</w:t>
      </w:r>
      <w:r>
        <w:rPr>
          <w:rFonts w:hint="eastAsia"/>
          <w:shd w:val="clear" w:color="FFFFFF" w:fill="D9D9D9"/>
        </w:rPr>
        <w:t>数据集的切分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X=talent_data[total_data]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y=talent_data["Attrition"]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from sklearn.cross_validation import  train_test_split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X_train,X_test,y_train,y_test=train_test_split(X,y,test_size=0.2,random_state=22)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print(len(neg_data)*0.8)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train_neg_data=neg_data.iloc[:int(len(neg_data)*0.8)].copy()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test_neg_data=neg_data.iloc[int(len(neg_data)*0.8):].copy()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print("train_neg_data:",len(train_neg_data))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print("test_neg_data:",len(test_neg_data))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print(len(pos_data)*0.8)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train_pos_data = pos_data.iloc[:int(len(pos_data) * 0.8)].copy()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test_pos_data = pos_data.iloc[int(len(pos_data) * 0.8):].copy()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print("train_pos_data:",len(train_pos_data))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print("test_pos_data:",len(test_pos_data))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合并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train_data=pd.concat([train_neg_data,train_pos_data])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test_data=pd.concat([test_neg_data,test_neg_data])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正负样本比例：</w:t>
      </w:r>
      <w:r>
        <w:rPr>
          <w:rFonts w:hint="default"/>
          <w:shd w:val="clear" w:color="FFFFFF" w:fill="D9D9D9"/>
        </w:rPr>
        <w:t>",len(pos_data)/len(neg_data))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训练集的个数：</w:t>
      </w:r>
      <w:r>
        <w:rPr>
          <w:rFonts w:hint="default"/>
          <w:shd w:val="clear" w:color="FFFFFF" w:fill="D9D9D9"/>
        </w:rPr>
        <w:t>",len(train_data))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训练集中正负样本比例</w:t>
      </w:r>
      <w:r>
        <w:rPr>
          <w:rFonts w:hint="default"/>
          <w:shd w:val="clear" w:color="FFFFFF" w:fill="D9D9D9"/>
        </w:rPr>
        <w:t>",len(train_pos_data)/len(train_neg_data))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测试集中正负样本比例</w:t>
      </w:r>
      <w:r>
        <w:rPr>
          <w:rFonts w:hint="default"/>
          <w:shd w:val="clear" w:color="FFFFFF" w:fill="D9D9D9"/>
        </w:rPr>
        <w:t>",len(test_pos_data)/len(test_neg_data))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#4.</w:t>
      </w:r>
      <w:r>
        <w:rPr>
          <w:rFonts w:hint="eastAsia"/>
          <w:shd w:val="clear" w:color="FFFFFF" w:fill="D9D9D9"/>
        </w:rPr>
        <w:t>类别型特征的处理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#onehotencoder </w:t>
      </w:r>
      <w:r>
        <w:rPr>
          <w:rFonts w:hint="eastAsia"/>
          <w:shd w:val="clear" w:color="FFFFFF" w:fill="D9D9D9"/>
        </w:rPr>
        <w:t>独热编码</w:t>
      </w:r>
      <w:r>
        <w:rPr>
          <w:rFonts w:hint="default"/>
          <w:shd w:val="clear" w:color="FFFFFF" w:fill="D9D9D9"/>
        </w:rPr>
        <w:t>---</w:t>
      </w:r>
      <w:r>
        <w:rPr>
          <w:rFonts w:hint="eastAsia"/>
          <w:shd w:val="clear" w:color="FFFFFF" w:fill="D9D9D9"/>
        </w:rPr>
        <w:t>必须要求数据是整数类型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#labelencoder </w:t>
      </w:r>
      <w:r>
        <w:rPr>
          <w:rFonts w:hint="eastAsia"/>
          <w:shd w:val="clear" w:color="FFFFFF" w:fill="D9D9D9"/>
        </w:rPr>
        <w:t>标签编码</w:t>
      </w:r>
      <w:r>
        <w:rPr>
          <w:rFonts w:hint="default"/>
          <w:shd w:val="clear" w:color="FFFFFF" w:fill="D9D9D9"/>
        </w:rPr>
        <w:t>---0-(claass-1)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sklearn.feature_extraction import DictVectorizer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dtc=DictVectorizer(sparse=False)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arr1=dtc.fit_transform([{'foo': "1st", 'bar': "apple"}, {'foo': "2nd", 'bar': "pear"},{'foo': "3rd", 'bar': "apple"}])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print(arr1)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print(dtc.feature_names_)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train_feats_data=dtc.fit_transform(train_data[["Gender","MaritalStatus","OverTime"]].to_dict(orient="records"))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print(train_feats_data)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print(dtc.feature_names_)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test_feats_data=dtc.transform(test_data[["Gender","MaritalStatus","OverTime"]].to_dict(orient="records"))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print(test_feats_data)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print(dtc.feature_names_)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4.5建模</w:t>
      </w:r>
    </w:p>
    <w:p>
      <w:pPr>
        <w:rPr>
          <w:shd w:val="clear" w:color="FFFFFF" w:fill="D9D9D9"/>
        </w:rPr>
      </w:pPr>
      <w:r>
        <w:rPr>
          <w:rFonts w:hint="default"/>
          <w:shd w:val="clear" w:color="FFFFFF" w:fill="D9D9D9"/>
        </w:rPr>
        <w:t>import pandas as pd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talent_data = pd.read_csv("./train.csv")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#1.</w:t>
      </w:r>
      <w:r>
        <w:rPr>
          <w:rFonts w:hint="eastAsia"/>
          <w:shd w:val="clear" w:color="FFFFFF" w:fill="D9D9D9"/>
        </w:rPr>
        <w:t>不同类型数据的整理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数值型数据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num_cols = ["Age", "MonthlyIncome", "NumCompaniesWorked", "PercentSalaryHike", "PerformanceRating",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  "StandardHours", "TotalWorkingYears", "YearsAtCompany",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  "YearsInCurrentRole", "YearsSinceLastPromotion"]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类别型数据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cat_cols=["Gender","MaritalStatus","OverTime"]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有序型数据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ord_cols=["DistanceFromHome","Education","EnvironmentSatisfaction","JobInvolvement",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"JobLevel","JobSatisfaction","RelationshipSatisfaction","StockOptionLevel",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"TrainingTimesLastYear","WorkLifeBalance"]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类别标签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target_col=["Attrition"]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total_data=num_cols+ord_cols+cat_cols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将所有的特征数据和类别标签进行整合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use_data=talent_data[total_data+target_col]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#2.</w:t>
      </w:r>
      <w:r>
        <w:rPr>
          <w:rFonts w:hint="eastAsia"/>
          <w:shd w:val="clear" w:color="FFFFFF" w:fill="D9D9D9"/>
        </w:rPr>
        <w:t>正负样本的比例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正负样本的不均衡问题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neg_data = use_data[use_data["Attrition"] == 0] #</w:t>
      </w:r>
      <w:r>
        <w:rPr>
          <w:rFonts w:hint="eastAsia"/>
          <w:shd w:val="clear" w:color="FFFFFF" w:fill="D9D9D9"/>
        </w:rPr>
        <w:t>未离职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pos_data = use_data[use_data["Attrition"] == 1] #</w:t>
      </w:r>
      <w:r>
        <w:rPr>
          <w:rFonts w:hint="eastAsia"/>
          <w:shd w:val="clear" w:color="FFFFFF" w:fill="D9D9D9"/>
        </w:rPr>
        <w:t>离职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正负样本比例：</w:t>
      </w:r>
      <w:r>
        <w:rPr>
          <w:rFonts w:hint="default"/>
          <w:shd w:val="clear" w:color="FFFFFF" w:fill="D9D9D9"/>
        </w:rPr>
        <w:t>", len(pos_data)/len(neg_data))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离职</w:t>
      </w:r>
      <w:r>
        <w:rPr>
          <w:rFonts w:hint="default"/>
          <w:shd w:val="clear" w:color="FFFFFF" w:fill="D9D9D9"/>
        </w:rPr>
        <w:t>:",len(pos_data))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未离职</w:t>
      </w:r>
      <w:r>
        <w:rPr>
          <w:rFonts w:hint="default"/>
          <w:shd w:val="clear" w:color="FFFFFF" w:fill="D9D9D9"/>
        </w:rPr>
        <w:t>:",len(neg_data))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#3.</w:t>
      </w:r>
      <w:r>
        <w:rPr>
          <w:rFonts w:hint="eastAsia"/>
          <w:shd w:val="clear" w:color="FFFFFF" w:fill="D9D9D9"/>
        </w:rPr>
        <w:t>数据集的切分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X=talent_data[total_data]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y=talent_data["Attrition"]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from sklearn.cross_validation import  train_test_split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X_train,X_test,y_train,y_test=train_test_split(X,y,test_size=0.2,random_state=22)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print(len(neg_data)*0.8)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train_neg_data=neg_data.iloc[:int(len(neg_data)*0.8)].copy()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test_neg_data=neg_data.iloc[int(len(neg_data)*0.8):].copy()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print("train_neg_data:",len(train_neg_data))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print("test_neg_data:",len(test_neg_data))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print(len(pos_data)*0.8)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train_pos_data = pos_data.iloc[:int(len(pos_data) * 0.8)].copy()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test_pos_data = pos_data.iloc[int(len(pos_data) * 0.8):].copy()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print("train_pos_data:",len(train_pos_data))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print("test_pos_data:",len(test_pos_data))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合并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train_data=pd.concat([train_neg_data,train_pos_data])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test_data=pd.concat([test_neg_data,test_neg_data])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正负样本比例：</w:t>
      </w:r>
      <w:r>
        <w:rPr>
          <w:rFonts w:hint="default"/>
          <w:shd w:val="clear" w:color="FFFFFF" w:fill="D9D9D9"/>
        </w:rPr>
        <w:t>",len(pos_data)/len(neg_data))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训练集的个数：</w:t>
      </w:r>
      <w:r>
        <w:rPr>
          <w:rFonts w:hint="default"/>
          <w:shd w:val="clear" w:color="FFFFFF" w:fill="D9D9D9"/>
        </w:rPr>
        <w:t>",len(train_data))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训练集中正负样本比例</w:t>
      </w:r>
      <w:r>
        <w:rPr>
          <w:rFonts w:hint="default"/>
          <w:shd w:val="clear" w:color="FFFFFF" w:fill="D9D9D9"/>
        </w:rPr>
        <w:t>",len(train_pos_data)/len(train_neg_data))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测试集中正负样本比例</w:t>
      </w:r>
      <w:r>
        <w:rPr>
          <w:rFonts w:hint="default"/>
          <w:shd w:val="clear" w:color="FFFFFF" w:fill="D9D9D9"/>
        </w:rPr>
        <w:t>",len(test_pos_data)/len(test_neg_data))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#4.</w:t>
      </w:r>
      <w:r>
        <w:rPr>
          <w:rFonts w:hint="eastAsia"/>
          <w:shd w:val="clear" w:color="FFFFFF" w:fill="D9D9D9"/>
        </w:rPr>
        <w:t>类别型特征的处理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#onehotencoder </w:t>
      </w:r>
      <w:r>
        <w:rPr>
          <w:rFonts w:hint="eastAsia"/>
          <w:shd w:val="clear" w:color="FFFFFF" w:fill="D9D9D9"/>
        </w:rPr>
        <w:t>独热编码</w:t>
      </w:r>
      <w:r>
        <w:rPr>
          <w:rFonts w:hint="default"/>
          <w:shd w:val="clear" w:color="FFFFFF" w:fill="D9D9D9"/>
        </w:rPr>
        <w:t>---</w:t>
      </w:r>
      <w:r>
        <w:rPr>
          <w:rFonts w:hint="eastAsia"/>
          <w:shd w:val="clear" w:color="FFFFFF" w:fill="D9D9D9"/>
        </w:rPr>
        <w:t>必须要求数据是整数类型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#labelencoder </w:t>
      </w:r>
      <w:r>
        <w:rPr>
          <w:rFonts w:hint="eastAsia"/>
          <w:shd w:val="clear" w:color="FFFFFF" w:fill="D9D9D9"/>
        </w:rPr>
        <w:t>标签编码</w:t>
      </w:r>
      <w:r>
        <w:rPr>
          <w:rFonts w:hint="default"/>
          <w:shd w:val="clear" w:color="FFFFFF" w:fill="D9D9D9"/>
        </w:rPr>
        <w:t>---0-(claass-1)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sklearn.preprocessing import LabelEncoder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"Gender","MaritalStatus","OverTime"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gender_label_enc=LabelEncoder()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train_data["Gender_enc"]=gender_label_enc.fit_transform(train_data["Gender"])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marital_label_enc=LabelEncoder()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train_data["MaritalStatus_enc"]=marital_label_enc.fit_transform(train_data["MaritalStatus"])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OT_label_enc=LabelEncoder()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train_data["OT_enc"]=OT_label_enc.fit_transform(train_data["OverTime"])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print("=="*100)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print(train_data.groupby("Gender_enc").size())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print(train_data.groupby("MaritalStatus_enc").size())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print(train_data.groupby("OT_enc").size())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print("=="*100)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独热编码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sklearn.preprocessing import OneHotEncoder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ohe_enc=OneHotEncoder()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train_cat_feats=ohe_enc.fit_transform(train_data[["Gender_enc","MaritalStatus_enc","OT_enc"]]).toarray()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print(type(train_data[["Gender_enc","MaritalStatus_enc","OT_enc"]]))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print(type(train_cat_feats))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print(train_cat_feats[:5,:])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测试集部分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test_data["Gender_enc"]=gender_label_enc.transform(test_data["Gender"])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test_data["MaritalStatus_enc"]=marital_label_enc.transform(test_data["MaritalStatus"])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test_data["OT_enc"]=OT_label_enc.transform(test_data["OverTime"])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test_cat_feats=ohe_enc.fit_transform(test_data[["Gender_enc","MaritalStatus_enc","OT_enc"]]).toarray()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整合所有的特征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print(type(train_data[num_cols]))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print(type(train_data[num_cols].values))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train_num_feats=train_data[num_cols].values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train_col_feats=train_data[ord_cols].values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import numpy as np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train_feats=np.hstack([train_num_feats,train_col_feats,train_cat_feats])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train_target=train_data[target_col].values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print(len(train_feats))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print(len(train_target))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879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879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测试数据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test_num_feats=test_data[num_cols].values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test_ord_feats=test_data[ord_cols].values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test_feats=np.hstack([test_num_feats,test_ord_feats,test_cat_feats])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test_target=test_data[target_col].values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print(len(test_feats))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print(len(test_target))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370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370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使用随机森林建立模型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sklearn.ensemble import RandomForestClassifier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rf=RandomForestClassifier(n_estimators=100,criterion="gini")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rf.fit(train_feats,train_target)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预测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y_pred=rf.predict(test_feats)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print("model in trainset score is:",rf.score(train_feats,train_target))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print("model in testsize score is:",rf.score(test_feats,test_target))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model in trainset score is: 1.0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model in testsize score is: 0.972972972972973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混淆矩阵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sklearn.metrics import confusion_matrix,classification_report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混淆矩阵：</w:t>
      </w:r>
      <w:r>
        <w:rPr>
          <w:rFonts w:hint="default"/>
          <w:shd w:val="clear" w:color="FFFFFF" w:fill="D9D9D9"/>
        </w:rPr>
        <w:t>\n",confusion_matrix(test_target,y_pred))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print(classification_report(test_target,y_pred))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使用逻辑斯特回归模型</w:t>
      </w:r>
      <w:r>
        <w:rPr>
          <w:rFonts w:hint="default"/>
          <w:shd w:val="clear" w:color="FFFFFF" w:fill="D9D9D9"/>
        </w:rPr>
        <w:t>--</w:t>
      </w:r>
      <w:r>
        <w:rPr>
          <w:rFonts w:hint="eastAsia"/>
          <w:shd w:val="clear" w:color="FFFFFF" w:fill="D9D9D9"/>
        </w:rPr>
        <w:t>分类模型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sklearn.linear_model import LogisticRegression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lr=LogisticRegression(penalty="l2")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lr.fit(train_feats,train_target)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预测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y_pred1=lr.predict(test_feats)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print("model in trainset score is:",lr.score(train_feats,train_target))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print("model in testsize score is:",lr.score(test_feats,test_target))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model in trainset score is: 1.0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model in testsize score is: 0.972972972972973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混淆矩阵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sklearn.metrics import confusion_matrix,classification_report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混淆矩阵：</w:t>
      </w:r>
      <w:r>
        <w:rPr>
          <w:rFonts w:hint="default"/>
          <w:shd w:val="clear" w:color="FFFFFF" w:fill="D9D9D9"/>
        </w:rPr>
        <w:t>\n",confusion_matrix(test_target,y_pred1))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print(classification_report(test_target,y_pred1))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4.6SMOTE处理</w:t>
      </w:r>
    </w:p>
    <w:p>
      <w:pPr>
        <w:rPr>
          <w:shd w:val="clear" w:color="FFFFFF" w:fill="D9D9D9"/>
        </w:rPr>
      </w:pPr>
      <w:r>
        <w:rPr>
          <w:rFonts w:hint="default"/>
          <w:shd w:val="clear" w:color="FFFFFF" w:fill="D9D9D9"/>
        </w:rPr>
        <w:t>import pandas as pd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talent_data = pd.read_csv("./train.csv")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#1.</w:t>
      </w:r>
      <w:r>
        <w:rPr>
          <w:rFonts w:hint="eastAsia"/>
          <w:shd w:val="clear" w:color="FFFFFF" w:fill="D9D9D9"/>
        </w:rPr>
        <w:t>不同类型数据的整理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数值型数据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num_cols = ["Age", "MonthlyIncome", "NumCompaniesWorked", "PercentSalaryHike", "PerformanceRating",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  "StandardHours", "TotalWorkingYears", "YearsAtCompany",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  "YearsInCurrentRole", "YearsSinceLastPromotion"]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类别型数据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cat_cols=["Gender","MaritalStatus","OverTime"]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有序型数据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ord_cols=["DistanceFromHome","Education","EnvironmentSatisfaction","JobInvolvement",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"JobLevel","JobSatisfaction","RelationshipSatisfaction","StockOptionLevel",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"TrainingTimesLastYear","WorkLifeBalance"]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类别标签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target_col=["Attrition"]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total_data=num_cols+ord_cols+cat_cols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将所有的特征数据和类别标签进行整合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use_data=talent_data[total_data+target_col]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#2.</w:t>
      </w:r>
      <w:r>
        <w:rPr>
          <w:rFonts w:hint="eastAsia"/>
          <w:shd w:val="clear" w:color="FFFFFF" w:fill="D9D9D9"/>
        </w:rPr>
        <w:t>正负样本的比例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正负样本的不均衡问题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neg_data = use_data[use_data["Attrition"] == 0] #</w:t>
      </w:r>
      <w:r>
        <w:rPr>
          <w:rFonts w:hint="eastAsia"/>
          <w:shd w:val="clear" w:color="FFFFFF" w:fill="D9D9D9"/>
        </w:rPr>
        <w:t>未离职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pos_data = use_data[use_data["Attrition"] == 1] #</w:t>
      </w:r>
      <w:r>
        <w:rPr>
          <w:rFonts w:hint="eastAsia"/>
          <w:shd w:val="clear" w:color="FFFFFF" w:fill="D9D9D9"/>
        </w:rPr>
        <w:t>离职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正负样本比例：</w:t>
      </w:r>
      <w:r>
        <w:rPr>
          <w:rFonts w:hint="default"/>
          <w:shd w:val="clear" w:color="FFFFFF" w:fill="D9D9D9"/>
        </w:rPr>
        <w:t>", len(pos_data)/len(neg_data))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离职</w:t>
      </w:r>
      <w:r>
        <w:rPr>
          <w:rFonts w:hint="default"/>
          <w:shd w:val="clear" w:color="FFFFFF" w:fill="D9D9D9"/>
        </w:rPr>
        <w:t>:",len(pos_data))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未离职</w:t>
      </w:r>
      <w:r>
        <w:rPr>
          <w:rFonts w:hint="default"/>
          <w:shd w:val="clear" w:color="FFFFFF" w:fill="D9D9D9"/>
        </w:rPr>
        <w:t>:",len(neg_data))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#3.</w:t>
      </w:r>
      <w:r>
        <w:rPr>
          <w:rFonts w:hint="eastAsia"/>
          <w:shd w:val="clear" w:color="FFFFFF" w:fill="D9D9D9"/>
        </w:rPr>
        <w:t>数据集的切分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X=talent_data[total_data]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y=talent_data["Attrition"]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from sklearn.cross_validation import  train_test_split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X_train,X_test,y_train,y_test=train_test_split(X,y,test_size=0.2,random_state=22)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print(len(neg_data)*0.8)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train_neg_data=neg_data.iloc[:int(len(neg_data)*0.8)].copy()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test_neg_data=neg_data.iloc[int(len(neg_data)*0.8):].copy()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print("train_neg_data:",len(train_neg_data))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print("test_neg_data:",len(test_neg_data))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print(len(pos_data)*0.8)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train_pos_data = pos_data.iloc[:int(len(pos_data) * 0.8)].copy()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test_pos_data = pos_data.iloc[int(len(pos_data) * 0.8):].copy()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print("train_pos_data:",len(train_pos_data))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print("test_pos_data:",len(test_pos_data))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合并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train_data=pd.concat([train_neg_data,train_pos_data])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test_data=pd.concat([test_neg_data,test_neg_data])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正负样本比例：</w:t>
      </w:r>
      <w:r>
        <w:rPr>
          <w:rFonts w:hint="default"/>
          <w:shd w:val="clear" w:color="FFFFFF" w:fill="D9D9D9"/>
        </w:rPr>
        <w:t>",len(pos_data)/len(neg_data))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训练集的个数：</w:t>
      </w:r>
      <w:r>
        <w:rPr>
          <w:rFonts w:hint="default"/>
          <w:shd w:val="clear" w:color="FFFFFF" w:fill="D9D9D9"/>
        </w:rPr>
        <w:t>",len(train_data))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训练集中正负样本比例</w:t>
      </w:r>
      <w:r>
        <w:rPr>
          <w:rFonts w:hint="default"/>
          <w:shd w:val="clear" w:color="FFFFFF" w:fill="D9D9D9"/>
        </w:rPr>
        <w:t>",len(train_pos_data)/len(train_neg_data))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测试集中正负样本比例</w:t>
      </w:r>
      <w:r>
        <w:rPr>
          <w:rFonts w:hint="default"/>
          <w:shd w:val="clear" w:color="FFFFFF" w:fill="D9D9D9"/>
        </w:rPr>
        <w:t>",len(test_pos_data)/len(test_neg_data))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#4.</w:t>
      </w:r>
      <w:r>
        <w:rPr>
          <w:rFonts w:hint="eastAsia"/>
          <w:shd w:val="clear" w:color="FFFFFF" w:fill="D9D9D9"/>
        </w:rPr>
        <w:t>类别型特征的处理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#onehotencoder </w:t>
      </w:r>
      <w:r>
        <w:rPr>
          <w:rFonts w:hint="eastAsia"/>
          <w:shd w:val="clear" w:color="FFFFFF" w:fill="D9D9D9"/>
        </w:rPr>
        <w:t>独热编码</w:t>
      </w:r>
      <w:r>
        <w:rPr>
          <w:rFonts w:hint="default"/>
          <w:shd w:val="clear" w:color="FFFFFF" w:fill="D9D9D9"/>
        </w:rPr>
        <w:t>---</w:t>
      </w:r>
      <w:r>
        <w:rPr>
          <w:rFonts w:hint="eastAsia"/>
          <w:shd w:val="clear" w:color="FFFFFF" w:fill="D9D9D9"/>
        </w:rPr>
        <w:t>必须要求数据是整数类型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#labelencoder </w:t>
      </w:r>
      <w:r>
        <w:rPr>
          <w:rFonts w:hint="eastAsia"/>
          <w:shd w:val="clear" w:color="FFFFFF" w:fill="D9D9D9"/>
        </w:rPr>
        <w:t>标签编码</w:t>
      </w:r>
      <w:r>
        <w:rPr>
          <w:rFonts w:hint="default"/>
          <w:shd w:val="clear" w:color="FFFFFF" w:fill="D9D9D9"/>
        </w:rPr>
        <w:t>---0-(claass-1)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sklearn.preprocessing import LabelEncoder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"Gender","MaritalStatus","OverTime"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gender_label_enc=LabelEncoder()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train_data["Gender_enc"]=gender_label_enc.fit_transform(train_data["Gender"])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marital_label_enc=LabelEncoder()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train_data["MaritalStatus_enc"]=marital_label_enc.fit_transform(train_data["MaritalStatus"])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OT_label_enc=LabelEncoder()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train_data["OT_enc"]=OT_label_enc.fit_transform(train_data["OverTime"])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print("=="*100)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print(train_data.groupby("Gender_enc").size())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print(train_data.groupby("MaritalStatus_enc").size())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print(train_data.groupby("OT_enc").size())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print("=="*100)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独热编码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sklearn.preprocessing import OneHotEncoder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ohe_enc=OneHotEncoder()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train_cat_feats=ohe_enc.fit_transform(train_data[["Gender_enc","MaritalStatus_enc","OT_enc"]]).toarray()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print(type(train_data[["Gender_enc","MaritalStatus_enc","OT_enc"]]))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print(type(train_cat_feats))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print(train_cat_feats[:5,:])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测试集部分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test_data["Gender_enc"]=gender_label_enc.transform(test_data["Gender"])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test_data["MaritalStatus_enc"]=marital_label_enc.transform(test_data["MaritalStatus"])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test_data["OT_enc"]=OT_label_enc.transform(test_data["OverTime"])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test_cat_feats=ohe_enc.fit_transform(test_data[["Gender_enc","MaritalStatus_enc","OT_enc"]]).toarray()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整合所有的特征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print(type(train_data[num_cols]))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print(type(train_data[num_cols].values))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train_num_feats=train_data[num_cols].values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train_col_feats=train_data[ord_cols].values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import numpy as np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train_feats=np.hstack([train_num_feats,train_col_feats,train_cat_feats])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train_target=train_data[target_col].values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print(len(train_feats))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print(len(train_target))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879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879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测试数据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test_num_feats=test_data[num_cols].values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test_ord_feats=test_data[ord_cols].values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test_feats=np.hstack([test_num_feats,test_ord_feats,test_cat_feats])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test_target=test_data[target_col].values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print(len(test_feats))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print(len(test_target))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370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370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仅需要对训练数据进行采样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imblearn.over_sampling import SMOTE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smoto=SMOTE()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train_feats,train_target=smoto.fit_sample(train_feats,train_target)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collections import Counter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print(sorted(Counter(train_target).items()))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使用随机森林建立模型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sklearn.ensemble import RandomForestClassifier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rf=RandomForestClassifier(n_estimators=100,criterion="gini")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rf.fit(train_feats,train_target)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预测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y_pred=rf.predict(test_feats)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print("model in trainset score is:",rf.score(train_feats,train_target))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print("model in testsize score is:",rf.score(test_feats,test_target))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model in trainset score is: 1.0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model in testsize score is: 0.972972972972973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混淆矩阵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sklearn.metrics import confusion_matrix,classification_report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混淆矩阵：</w:t>
      </w:r>
      <w:r>
        <w:rPr>
          <w:rFonts w:hint="default"/>
          <w:shd w:val="clear" w:color="FFFFFF" w:fill="D9D9D9"/>
        </w:rPr>
        <w:t>\n",confusion_matrix(test_target,y_pred))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print(classification_report(test_target,y_pred))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使用逻辑斯特回归模型</w:t>
      </w:r>
      <w:r>
        <w:rPr>
          <w:rFonts w:hint="default"/>
          <w:shd w:val="clear" w:color="FFFFFF" w:fill="D9D9D9"/>
        </w:rPr>
        <w:t>--</w:t>
      </w:r>
      <w:r>
        <w:rPr>
          <w:rFonts w:hint="eastAsia"/>
          <w:shd w:val="clear" w:color="FFFFFF" w:fill="D9D9D9"/>
        </w:rPr>
        <w:t>分类模型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sklearn.linear_model import LogisticRegression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lr=LogisticRegression(penalty="l2")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lr.fit(train_feats,train_target)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预测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y_pred1=lr.predict(test_feats)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print("model in trainset score is:",lr.score(train_feats,train_target))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print("model in testsize score is:",lr.score(test_feats,test_target))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model in trainset score is: 1.0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model in testsize score is: 0.972972972972973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混淆矩阵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sklearn.metrics import confusion_matrix,classification_report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print("</w:t>
      </w:r>
      <w:r>
        <w:rPr>
          <w:rFonts w:hint="eastAsia"/>
          <w:shd w:val="clear" w:color="FFFFFF" w:fill="D9D9D9"/>
        </w:rPr>
        <w:t>混淆矩阵：</w:t>
      </w:r>
      <w:r>
        <w:rPr>
          <w:rFonts w:hint="default"/>
          <w:shd w:val="clear" w:color="FFFFFF" w:fill="D9D9D9"/>
        </w:rPr>
        <w:t>\n",confusion_matrix(test_target,y_pred1))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print(classification_report(test_target,y_pred1))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4.7整合</w:t>
      </w:r>
    </w:p>
    <w:p>
      <w:pPr>
        <w:rPr>
          <w:shd w:val="clear" w:color="FFFFFF" w:fill="D9D9D9"/>
        </w:rPr>
      </w:pPr>
      <w:r>
        <w:rPr>
          <w:rFonts w:hint="default"/>
          <w:shd w:val="clear" w:color="FFFFFF" w:fill="D9D9D9"/>
        </w:rPr>
        <w:t>#</w:t>
      </w:r>
      <w:r>
        <w:rPr>
          <w:rFonts w:hint="eastAsia"/>
          <w:shd w:val="clear" w:color="FFFFFF" w:fill="D9D9D9"/>
        </w:rPr>
        <w:t>在</w:t>
      </w:r>
      <w:r>
        <w:rPr>
          <w:rFonts w:hint="default"/>
          <w:shd w:val="clear" w:color="FFFFFF" w:fill="D9D9D9"/>
        </w:rPr>
        <w:t>python3</w:t>
      </w:r>
      <w:r>
        <w:rPr>
          <w:rFonts w:hint="eastAsia"/>
          <w:shd w:val="clear" w:color="FFFFFF" w:fill="D9D9D9"/>
        </w:rPr>
        <w:t>下面请注意修改</w:t>
      </w:r>
      <w:r>
        <w:rPr>
          <w:rFonts w:hint="default"/>
          <w:shd w:val="clear" w:color="FFFFFF" w:fill="D9D9D9"/>
        </w:rPr>
        <w:t>print</w:t>
      </w:r>
      <w:r>
        <w:rPr>
          <w:rFonts w:hint="eastAsia"/>
          <w:shd w:val="clear" w:color="FFFFFF" w:fill="D9D9D9"/>
        </w:rPr>
        <w:t>函数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import pandas as pd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import numpy as np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import seaborn as sns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import matplotlib.pyplot as plt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sklearn.ensemble import RandomForestClassifier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sklearn.linear_model import LogisticRegression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 import preprocessing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import os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https://pypi.python.org/pypi/imblearn/0.0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https://pypi.python.org/pypi/imbalanced-learn/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# from imblearn.over_sampling import SMOTE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from sklearn import metrics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指定数据集路径</w:t>
      </w:r>
      <w:r>
        <w:rPr>
          <w:rFonts w:hint="eastAsia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datafile_path = os.path.join('.', 'train.csv')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DO_OVERSAMPLE = False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def FeatureChuli():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"""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</w:t>
      </w:r>
      <w:r>
        <w:rPr>
          <w:rFonts w:hint="eastAsia"/>
          <w:shd w:val="clear" w:color="FFFFFF" w:fill="D9D9D9"/>
        </w:rPr>
        <w:t>主建模函数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"""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加载数据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sample_data = pd.read_csv(datafile_path)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==== </w:t>
      </w:r>
      <w:r>
        <w:rPr>
          <w:rFonts w:hint="eastAsia"/>
          <w:shd w:val="clear" w:color="FFFFFF" w:fill="D9D9D9"/>
        </w:rPr>
        <w:t>预览数据</w:t>
      </w:r>
      <w:r>
        <w:rPr>
          <w:rFonts w:hint="default"/>
          <w:shd w:val="clear" w:color="FFFFFF" w:fill="D9D9D9"/>
        </w:rPr>
        <w:t xml:space="preserve"> ====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</w:t>
      </w:r>
      <w:r>
        <w:rPr>
          <w:rFonts w:hint="eastAsia"/>
          <w:shd w:val="clear" w:color="FFFFFF" w:fill="D9D9D9"/>
        </w:rPr>
        <w:t>数据预览：</w:t>
      </w:r>
      <w:r>
        <w:rPr>
          <w:rFonts w:hint="default"/>
          <w:shd w:val="clear" w:color="FFFFFF" w:fill="D9D9D9"/>
        </w:rPr>
        <w:t>')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print(sample_data.head())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print(sample_data.info())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print(sample_data.describe())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正负样本的比例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pos_data = sample_data[sample_data['Attrition'] == 1]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neg_data = sample_data[sample_data['Attrition'] == 0]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</w:t>
      </w:r>
      <w:r>
        <w:rPr>
          <w:rFonts w:hint="eastAsia"/>
          <w:shd w:val="clear" w:color="FFFFFF" w:fill="D9D9D9"/>
        </w:rPr>
        <w:t>正样本记录数：</w:t>
      </w:r>
      <w:r>
        <w:rPr>
          <w:rFonts w:hint="default"/>
          <w:shd w:val="clear" w:color="FFFFFF" w:fill="D9D9D9"/>
        </w:rPr>
        <w:t>{}</w:t>
      </w:r>
      <w:r>
        <w:rPr>
          <w:rFonts w:hint="eastAsia"/>
          <w:shd w:val="clear" w:color="FFFFFF" w:fill="D9D9D9"/>
        </w:rPr>
        <w:t>，所占比例：</w:t>
      </w:r>
      <w:r>
        <w:rPr>
          <w:rFonts w:hint="default"/>
          <w:shd w:val="clear" w:color="FFFFFF" w:fill="D9D9D9"/>
        </w:rPr>
        <w:t>{}'.format(len(pos_data), len(pos_data) / len(sample_data)))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</w:t>
      </w:r>
      <w:r>
        <w:rPr>
          <w:rFonts w:hint="eastAsia"/>
          <w:shd w:val="clear" w:color="FFFFFF" w:fill="D9D9D9"/>
        </w:rPr>
        <w:t>负样本记录数：</w:t>
      </w:r>
      <w:r>
        <w:rPr>
          <w:rFonts w:hint="default"/>
          <w:shd w:val="clear" w:color="FFFFFF" w:fill="D9D9D9"/>
        </w:rPr>
        <w:t>{}</w:t>
      </w:r>
      <w:r>
        <w:rPr>
          <w:rFonts w:hint="eastAsia"/>
          <w:shd w:val="clear" w:color="FFFFFF" w:fill="D9D9D9"/>
        </w:rPr>
        <w:t>，所占比例：</w:t>
      </w:r>
      <w:r>
        <w:rPr>
          <w:rFonts w:hint="default"/>
          <w:shd w:val="clear" w:color="FFFFFF" w:fill="D9D9D9"/>
        </w:rPr>
        <w:t>{}'.format(len(neg_data), len(neg_data) / len(sample_data)))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==== </w:t>
      </w:r>
      <w:r>
        <w:rPr>
          <w:rFonts w:hint="eastAsia"/>
          <w:shd w:val="clear" w:color="FFFFFF" w:fill="D9D9D9"/>
        </w:rPr>
        <w:t>变量关系可视化</w:t>
      </w:r>
      <w:r>
        <w:rPr>
          <w:rFonts w:hint="default"/>
          <w:shd w:val="clear" w:color="FFFFFF" w:fill="D9D9D9"/>
        </w:rPr>
        <w:t xml:space="preserve"> ====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visualize_data(sample_data)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==== </w:t>
      </w:r>
      <w:r>
        <w:rPr>
          <w:rFonts w:hint="eastAsia"/>
          <w:shd w:val="clear" w:color="FFFFFF" w:fill="D9D9D9"/>
        </w:rPr>
        <w:t>离职预测</w:t>
      </w:r>
      <w:r>
        <w:rPr>
          <w:rFonts w:hint="default"/>
          <w:shd w:val="clear" w:color="FFFFFF" w:fill="D9D9D9"/>
        </w:rPr>
        <w:t xml:space="preserve"> ====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数值型数据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num_cols = ['Age', 'MonthlyIncome', 'NumCompaniesWorked', 'PercentSalaryHike', 'TotalWorkingYears',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      'TrainingTimesLastYear',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      'YearsAtCompany', 'YearsInCurrentRole', 'YearsSinceLastPromotion', 'YearsWithCurrManager']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类别型数据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所有类别型数据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# cat_cols = ['BusinessTravel', 'Department', 'EducationField', 'Gender', 'JobRole', 'MaritalStatus',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            'Over18', 'OverTime']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本案例只选取</w:t>
      </w:r>
      <w:r>
        <w:rPr>
          <w:rFonts w:hint="default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>个作为例子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cat_cols = ['Gender', 'MaritalStatus', 'OverTime']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有序类别数据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ord_cols = ['DistanceFromHome', 'Education', 'EnvironmentSatisfaction', 'JobInvolvement', 'JobLevel',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      'JobSatisfaction',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        'PerformanceRating', 'RelationshipSatisfaction', 'StockOptionLevel', 'WorkLifeBalance']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目标列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target_col = ['Attrition']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所有特征列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total_cols = num_cols + cat_cols + ord_cols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used_data = sample_data[total_cols + target_col]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</w:t>
      </w:r>
      <w:r>
        <w:rPr>
          <w:rFonts w:hint="eastAsia"/>
          <w:shd w:val="clear" w:color="FFFFFF" w:fill="D9D9D9"/>
        </w:rPr>
        <w:t>使用</w:t>
      </w:r>
      <w:r>
        <w:rPr>
          <w:rFonts w:hint="default"/>
          <w:shd w:val="clear" w:color="FFFFFF" w:fill="D9D9D9"/>
        </w:rPr>
        <w:t>{}</w:t>
      </w:r>
      <w:r>
        <w:rPr>
          <w:rFonts w:hint="eastAsia"/>
          <w:shd w:val="clear" w:color="FFFFFF" w:fill="D9D9D9"/>
        </w:rPr>
        <w:t>列数据作为特征</w:t>
      </w:r>
      <w:r>
        <w:rPr>
          <w:rFonts w:hint="default"/>
          <w:shd w:val="clear" w:color="FFFFFF" w:fill="D9D9D9"/>
        </w:rPr>
        <w:t>'.format(len(total_cols)))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分割训练集，测试集，</w:t>
      </w:r>
      <w:r>
        <w:rPr>
          <w:rFonts w:hint="default"/>
          <w:shd w:val="clear" w:color="FFFFFF" w:fill="D9D9D9"/>
        </w:rPr>
        <w:t>80%</w:t>
      </w:r>
      <w:r>
        <w:rPr>
          <w:rFonts w:hint="eastAsia"/>
          <w:shd w:val="clear" w:color="FFFFFF" w:fill="D9D9D9"/>
        </w:rPr>
        <w:t>作为训练集，</w:t>
      </w:r>
      <w:r>
        <w:rPr>
          <w:rFonts w:hint="default"/>
          <w:shd w:val="clear" w:color="FFFFFF" w:fill="D9D9D9"/>
        </w:rPr>
        <w:t>20%</w:t>
      </w:r>
      <w:r>
        <w:rPr>
          <w:rFonts w:hint="eastAsia"/>
          <w:shd w:val="clear" w:color="FFFFFF" w:fill="D9D9D9"/>
        </w:rPr>
        <w:t>作为测试集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保证训练集和测试集中的正负样本的比例一样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正负样本的比例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pos_data = used_data[used_data['Attrition'] == 1].reindex()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train_pos_data = pos_data.iloc[:int(len(pos_data) * 0.8)].copy()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test_pos_data = pos_data.iloc[int(len(pos_data) * 0.8):].copy()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neg_data = used_data[used_data['Attrition'] == 0].reindex()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train_neg_data = neg_data.iloc[:int(len(neg_data) * 0.8)].copy()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test_neg_data = neg_data.iloc[int(len(neg_data) * 0.8):].copy()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train_data = pd.concat([train_pos_data, train_neg_data])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test_data = pd.concat([test_pos_data, test_neg_data])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</w:t>
      </w:r>
      <w:r>
        <w:rPr>
          <w:rFonts w:hint="eastAsia"/>
          <w:shd w:val="clear" w:color="FFFFFF" w:fill="D9D9D9"/>
        </w:rPr>
        <w:t>训练集数据个数</w:t>
      </w:r>
      <w:r>
        <w:rPr>
          <w:rFonts w:hint="default"/>
          <w:shd w:val="clear" w:color="FFFFFF" w:fill="D9D9D9"/>
        </w:rPr>
        <w:t>', len(train_data))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</w:t>
      </w:r>
      <w:r>
        <w:rPr>
          <w:rFonts w:hint="eastAsia"/>
          <w:shd w:val="clear" w:color="FFFFFF" w:fill="D9D9D9"/>
        </w:rPr>
        <w:t>正负样本比例</w:t>
      </w:r>
      <w:r>
        <w:rPr>
          <w:rFonts w:hint="default"/>
          <w:shd w:val="clear" w:color="FFFFFF" w:fill="D9D9D9"/>
        </w:rPr>
        <w:t>', len(train_pos_data) / len(train_neg_data))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train_data.head()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</w:t>
      </w:r>
      <w:r>
        <w:rPr>
          <w:rFonts w:hint="eastAsia"/>
          <w:shd w:val="clear" w:color="FFFFFF" w:fill="D9D9D9"/>
        </w:rPr>
        <w:t>测试集数据个数</w:t>
      </w:r>
      <w:r>
        <w:rPr>
          <w:rFonts w:hint="default"/>
          <w:shd w:val="clear" w:color="FFFFFF" w:fill="D9D9D9"/>
        </w:rPr>
        <w:t>', len(test_data))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</w:t>
      </w:r>
      <w:r>
        <w:rPr>
          <w:rFonts w:hint="eastAsia"/>
          <w:shd w:val="clear" w:color="FFFFFF" w:fill="D9D9D9"/>
        </w:rPr>
        <w:t>正负样本比例</w:t>
      </w:r>
      <w:r>
        <w:rPr>
          <w:rFonts w:hint="default"/>
          <w:shd w:val="clear" w:color="FFFFFF" w:fill="D9D9D9"/>
        </w:rPr>
        <w:t>', len(test_pos_data) / len(test_neg_data))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test_data.head()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==== </w:t>
      </w:r>
      <w:r>
        <w:rPr>
          <w:rFonts w:hint="eastAsia"/>
          <w:shd w:val="clear" w:color="FFFFFF" w:fill="D9D9D9"/>
        </w:rPr>
        <w:t>特征工程</w:t>
      </w:r>
      <w:r>
        <w:rPr>
          <w:rFonts w:hint="default"/>
          <w:shd w:val="clear" w:color="FFFFFF" w:fill="D9D9D9"/>
        </w:rPr>
        <w:t xml:space="preserve"> ====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对类别型数据进行</w:t>
      </w:r>
      <w:r>
        <w:rPr>
          <w:rFonts w:hint="default"/>
          <w:shd w:val="clear" w:color="FFFFFF" w:fill="D9D9D9"/>
        </w:rPr>
        <w:t>“</w:t>
      </w:r>
      <w:r>
        <w:rPr>
          <w:rFonts w:hint="eastAsia"/>
          <w:shd w:val="clear" w:color="FFFFFF" w:fill="D9D9D9"/>
        </w:rPr>
        <w:t>独热编码</w:t>
      </w:r>
      <w:r>
        <w:rPr>
          <w:rFonts w:hint="default"/>
          <w:shd w:val="clear" w:color="FFFFFF" w:fill="D9D9D9"/>
        </w:rPr>
        <w:t>” One-Hot Encoding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先进行</w:t>
      </w:r>
      <w:r>
        <w:rPr>
          <w:rFonts w:hint="default"/>
          <w:shd w:val="clear" w:color="FFFFFF" w:fill="D9D9D9"/>
        </w:rPr>
        <w:t>Label Encoding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Gender</w:t>
      </w:r>
      <w:r>
        <w:rPr>
          <w:rFonts w:hint="eastAsia"/>
          <w:shd w:val="clear" w:color="FFFFFF" w:fill="D9D9D9"/>
        </w:rPr>
        <w:t>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gender_label_enc = preprocessing.LabelEncoder()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train_data['Gender_Label'] = gender_label_enc.fit_transform(train_data['Gender'])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MaritalStatus</w:t>
      </w:r>
      <w:r>
        <w:rPr>
          <w:rFonts w:hint="eastAsia"/>
          <w:shd w:val="clear" w:color="FFFFFF" w:fill="D9D9D9"/>
        </w:rPr>
        <w:t>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marital_label_enc = preprocessing.LabelEncoder()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train_data['Marital_Label'] = marital_label_enc.fit_transform(train_data['MaritalStatus'])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OverTime</w:t>
      </w:r>
      <w:r>
        <w:rPr>
          <w:rFonts w:hint="eastAsia"/>
          <w:shd w:val="clear" w:color="FFFFFF" w:fill="D9D9D9"/>
        </w:rPr>
        <w:t>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ot_label_enc = preprocessing.LabelEncoder()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train_data['OT_Label'] = ot_label_enc.fit_transform(train_data['OverTime'])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print('Gender</w:t>
      </w:r>
      <w:r>
        <w:rPr>
          <w:rFonts w:hint="eastAsia"/>
          <w:shd w:val="clear" w:color="FFFFFF" w:fill="D9D9D9"/>
        </w:rPr>
        <w:t>数据</w:t>
      </w:r>
      <w:r>
        <w:rPr>
          <w:rFonts w:hint="default"/>
          <w:shd w:val="clear" w:color="FFFFFF" w:fill="D9D9D9"/>
        </w:rPr>
        <w:t>:')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print(train_data.groupby('Gender_Label').size())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print('MaritalStatus</w:t>
      </w:r>
      <w:r>
        <w:rPr>
          <w:rFonts w:hint="eastAsia"/>
          <w:shd w:val="clear" w:color="FFFFFF" w:fill="D9D9D9"/>
        </w:rPr>
        <w:t>数据</w:t>
      </w:r>
      <w:r>
        <w:rPr>
          <w:rFonts w:hint="default"/>
          <w:shd w:val="clear" w:color="FFFFFF" w:fill="D9D9D9"/>
        </w:rPr>
        <w:t>:')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print(train_data.groupby('Marital_Label').size())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print('OverTime</w:t>
      </w:r>
      <w:r>
        <w:rPr>
          <w:rFonts w:hint="eastAsia"/>
          <w:shd w:val="clear" w:color="FFFFFF" w:fill="D9D9D9"/>
        </w:rPr>
        <w:t>数据</w:t>
      </w:r>
      <w:r>
        <w:rPr>
          <w:rFonts w:hint="default"/>
          <w:shd w:val="clear" w:color="FFFFFF" w:fill="D9D9D9"/>
        </w:rPr>
        <w:t>:')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print(train_data.groupby('OT_Label').size())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再进行</w:t>
      </w:r>
      <w:r>
        <w:rPr>
          <w:rFonts w:hint="default"/>
          <w:shd w:val="clear" w:color="FFFFFF" w:fill="D9D9D9"/>
        </w:rPr>
        <w:t>One-Hot Encoding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one_hot_enc = preprocessing.OneHotEncoder()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train_cat_feats = one_hot_enc.fit_transform(train_data[['Gender_Label', 'Marital_Label', 'OT_Label']]).toarray()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print(train_cat_feats[:5, :])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对测试集数据进行相应的编码操作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重点：先将类别型编码为数字，在根据数字产生</w:t>
      </w:r>
      <w:r>
        <w:rPr>
          <w:rFonts w:hint="default"/>
          <w:shd w:val="clear" w:color="FFFFFF" w:fill="D9D9D9"/>
        </w:rPr>
        <w:t>one-hot</w:t>
      </w:r>
      <w:r>
        <w:rPr>
          <w:rFonts w:hint="eastAsia"/>
          <w:shd w:val="clear" w:color="FFFFFF" w:fill="D9D9D9"/>
        </w:rPr>
        <w:t>编码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注意要使用从训练集中得出的</w:t>
      </w:r>
      <w:r>
        <w:rPr>
          <w:rFonts w:hint="default"/>
          <w:shd w:val="clear" w:color="FFFFFF" w:fill="D9D9D9"/>
        </w:rPr>
        <w:t>encoder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标签编码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# Gender</w:t>
      </w:r>
      <w:r>
        <w:rPr>
          <w:rFonts w:hint="eastAsia"/>
          <w:shd w:val="clear" w:color="FFFFFF" w:fill="D9D9D9"/>
        </w:rPr>
        <w:t>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test_data['Gender_Label'] = gender_label_enc.transform(test_data['Gender'])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MaritalStatus</w:t>
      </w:r>
      <w:r>
        <w:rPr>
          <w:rFonts w:hint="eastAsia"/>
          <w:shd w:val="clear" w:color="FFFFFF" w:fill="D9D9D9"/>
        </w:rPr>
        <w:t>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test_data['Marital_Label'] = marital_label_enc.transform(test_data['MaritalStatus'])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OverTime</w:t>
      </w:r>
      <w:r>
        <w:rPr>
          <w:rFonts w:hint="eastAsia"/>
          <w:shd w:val="clear" w:color="FFFFFF" w:fill="D9D9D9"/>
        </w:rPr>
        <w:t>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test_data['OT_Label'] = ot_label_enc.transform(test_data['OverTime'])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独热编码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test_cat_feats = one_hot_enc.transform(test_data[['Gender_Label', 'Marital_Label', 'OT_Label']]).toarray()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整合所有特征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train_num_feats = train_data[num_cols].values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train_ord_feats = train_data[ord_cols].values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train_feats = np.hstack((train_num_feats, train_ord_feats, train_cat_feats))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train_targets = train_data[target_col].values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print("="*100)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print(train_feats[:5,:])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整合所有特征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test_num_feats = test_data[num_cols].values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test_ord_feats = test_data[ord_cols].values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test_feats = np.hstack((test_num_feats, test_ord_feats, test_cat_feats))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test_targets = test_data[target_col].values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</w:t>
      </w:r>
      <w:r>
        <w:rPr>
          <w:rFonts w:hint="eastAsia"/>
          <w:shd w:val="clear" w:color="FFFFFF" w:fill="D9D9D9"/>
        </w:rPr>
        <w:t>训练数据：</w:t>
      </w:r>
      <w:r>
        <w:rPr>
          <w:rFonts w:hint="default"/>
          <w:shd w:val="clear" w:color="FFFFFF" w:fill="D9D9D9"/>
        </w:rPr>
        <w:t>', train_feats.shape)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</w:t>
      </w:r>
      <w:r>
        <w:rPr>
          <w:rFonts w:hint="eastAsia"/>
          <w:shd w:val="clear" w:color="FFFFFF" w:fill="D9D9D9"/>
        </w:rPr>
        <w:t>测试数据：</w:t>
      </w:r>
      <w:r>
        <w:rPr>
          <w:rFonts w:hint="default"/>
          <w:shd w:val="clear" w:color="FFFFFF" w:fill="D9D9D9"/>
        </w:rPr>
        <w:t>', test_feats.shape)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if DO_OVERSAMPLE: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    # </w:t>
      </w:r>
      <w:r>
        <w:rPr>
          <w:rFonts w:hint="eastAsia"/>
          <w:shd w:val="clear" w:color="FFFFFF" w:fill="D9D9D9"/>
        </w:rPr>
        <w:t>处理不平衡数据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 xml:space="preserve">#     # </w:t>
      </w:r>
      <w:r>
        <w:rPr>
          <w:rFonts w:hint="eastAsia"/>
          <w:shd w:val="clear" w:color="FFFFFF" w:fill="D9D9D9"/>
        </w:rPr>
        <w:t>过采样</w:t>
      </w:r>
      <w:r>
        <w:rPr>
          <w:rFonts w:hint="default"/>
          <w:shd w:val="clear" w:color="FFFFFF" w:fill="D9D9D9"/>
        </w:rPr>
        <w:t>“</w:t>
      </w:r>
      <w:r>
        <w:rPr>
          <w:rFonts w:hint="eastAsia"/>
          <w:shd w:val="clear" w:color="FFFFFF" w:fill="D9D9D9"/>
        </w:rPr>
        <w:t>少</w:t>
      </w:r>
      <w:r>
        <w:rPr>
          <w:rFonts w:hint="default"/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的样本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 xml:space="preserve">#     # </w:t>
      </w:r>
      <w:r>
        <w:rPr>
          <w:rFonts w:hint="eastAsia"/>
          <w:shd w:val="clear" w:color="FFFFFF" w:fill="D9D9D9"/>
        </w:rPr>
        <w:t>安装</w:t>
      </w:r>
      <w:r>
        <w:rPr>
          <w:rFonts w:hint="default"/>
          <w:shd w:val="clear" w:color="FFFFFF" w:fill="D9D9D9"/>
        </w:rPr>
        <w:t>imblearn</w:t>
      </w:r>
      <w:r>
        <w:rPr>
          <w:rFonts w:hint="eastAsia"/>
          <w:shd w:val="clear" w:color="FFFFFF" w:fill="D9D9D9"/>
        </w:rPr>
        <w:t>包：</w:t>
      </w:r>
      <w:r>
        <w:rPr>
          <w:rFonts w:hint="default"/>
          <w:shd w:val="clear" w:color="FFFFFF" w:fill="D9D9D9"/>
        </w:rPr>
        <w:t>conda install -c glemaitre imbalanced-learn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    # </w:t>
      </w:r>
      <w:r>
        <w:rPr>
          <w:rFonts w:hint="eastAsia"/>
          <w:shd w:val="clear" w:color="FFFFFF" w:fill="D9D9D9"/>
        </w:rPr>
        <w:t>或者：</w:t>
      </w:r>
      <w:r>
        <w:rPr>
          <w:rFonts w:hint="default"/>
          <w:shd w:val="clear" w:color="FFFFFF" w:fill="D9D9D9"/>
        </w:rPr>
        <w:t>pip install -U imbalanced-learn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    print('</w:t>
      </w:r>
      <w:r>
        <w:rPr>
          <w:rFonts w:hint="eastAsia"/>
          <w:shd w:val="clear" w:color="FFFFFF" w:fill="D9D9D9"/>
        </w:rPr>
        <w:t>重采样前：</w:t>
      </w:r>
      <w:r>
        <w:rPr>
          <w:rFonts w:hint="default"/>
          <w:shd w:val="clear" w:color="FFFFFF" w:fill="D9D9D9"/>
        </w:rPr>
        <w:t>')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    print('</w:t>
      </w:r>
      <w:r>
        <w:rPr>
          <w:rFonts w:hint="eastAsia"/>
          <w:shd w:val="clear" w:color="FFFFFF" w:fill="D9D9D9"/>
        </w:rPr>
        <w:t>正样本个数：</w:t>
      </w:r>
      <w:r>
        <w:rPr>
          <w:rFonts w:hint="default"/>
          <w:shd w:val="clear" w:color="FFFFFF" w:fill="D9D9D9"/>
        </w:rPr>
        <w:t>', len(train_targets[train_targets == 1]))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    print('</w:t>
      </w:r>
      <w:r>
        <w:rPr>
          <w:rFonts w:hint="eastAsia"/>
          <w:shd w:val="clear" w:color="FFFFFF" w:fill="D9D9D9"/>
        </w:rPr>
        <w:t>负样本个数：</w:t>
      </w:r>
      <w:r>
        <w:rPr>
          <w:rFonts w:hint="default"/>
          <w:shd w:val="clear" w:color="FFFFFF" w:fill="D9D9D9"/>
        </w:rPr>
        <w:t>', len(train_targets[train_targets == 0]))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    sm = SMOTE(random_state=0)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    train_resampled_feats, train_resampled_targets = sm.fit_sample(train_feats, train_targets)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    print('</w:t>
      </w:r>
      <w:r>
        <w:rPr>
          <w:rFonts w:hint="eastAsia"/>
          <w:shd w:val="clear" w:color="FFFFFF" w:fill="D9D9D9"/>
        </w:rPr>
        <w:t>重采样后：</w:t>
      </w:r>
      <w:r>
        <w:rPr>
          <w:rFonts w:hint="default"/>
          <w:shd w:val="clear" w:color="FFFFFF" w:fill="D9D9D9"/>
        </w:rPr>
        <w:t>')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    print('</w:t>
      </w:r>
      <w:r>
        <w:rPr>
          <w:rFonts w:hint="eastAsia"/>
          <w:shd w:val="clear" w:color="FFFFFF" w:fill="D9D9D9"/>
        </w:rPr>
        <w:t>正样本个数：</w:t>
      </w:r>
      <w:r>
        <w:rPr>
          <w:rFonts w:hint="default"/>
          <w:shd w:val="clear" w:color="FFFFFF" w:fill="D9D9D9"/>
        </w:rPr>
        <w:t>', len(train_resampled_targets[train_resampled_targets == 1]))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    print('</w:t>
      </w:r>
      <w:r>
        <w:rPr>
          <w:rFonts w:hint="eastAsia"/>
          <w:shd w:val="clear" w:color="FFFFFF" w:fill="D9D9D9"/>
        </w:rPr>
        <w:t>负样本个数：</w:t>
      </w:r>
      <w:r>
        <w:rPr>
          <w:rFonts w:hint="default"/>
          <w:shd w:val="clear" w:color="FFFFFF" w:fill="D9D9D9"/>
        </w:rPr>
        <w:t>', len(train_resampled_targets[train_resampled_targets == 0]))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return test_feats, test_neg_data, test_pos_data, test_targets, train_feats, train_targets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def ModelCreate(test_feats, test_neg_data, test_pos_data, test_targets, train_feats, train_targets):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==== </w:t>
      </w:r>
      <w:r>
        <w:rPr>
          <w:rFonts w:hint="eastAsia"/>
          <w:shd w:val="clear" w:color="FFFFFF" w:fill="D9D9D9"/>
        </w:rPr>
        <w:t>数据建模</w:t>
      </w:r>
      <w:r>
        <w:rPr>
          <w:rFonts w:hint="default"/>
          <w:shd w:val="clear" w:color="FFFFFF" w:fill="D9D9D9"/>
        </w:rPr>
        <w:t xml:space="preserve"> ====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if DO_OVERSAMPLE: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# </w:t>
      </w:r>
      <w:r>
        <w:rPr>
          <w:rFonts w:hint="eastAsia"/>
          <w:shd w:val="clear" w:color="FFFFFF" w:fill="D9D9D9"/>
        </w:rPr>
        <w:t>如果选择</w:t>
      </w:r>
      <w:r>
        <w:rPr>
          <w:rFonts w:hint="default"/>
          <w:shd w:val="clear" w:color="FFFFFF" w:fill="D9D9D9"/>
        </w:rPr>
        <w:t>“</w:t>
      </w:r>
      <w:r>
        <w:rPr>
          <w:rFonts w:hint="eastAsia"/>
          <w:shd w:val="clear" w:color="FFFFFF" w:fill="D9D9D9"/>
        </w:rPr>
        <w:t>重采样</w:t>
      </w:r>
      <w:r>
        <w:rPr>
          <w:rFonts w:hint="default"/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请取消以下的注释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    </w:t>
      </w:r>
      <w:r>
        <w:rPr>
          <w:rFonts w:hint="default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随机森林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    </w:t>
      </w:r>
      <w:r>
        <w:rPr>
          <w:rFonts w:hint="default"/>
          <w:shd w:val="clear" w:color="FFFFFF" w:fill="D9D9D9"/>
        </w:rPr>
        <w:t># rf_clf = RandomForestClassifier(random_state=0)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# rf_clf.fit(train_resampled_feats, train_resampled_targets)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#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# # </w:t>
      </w:r>
      <w:r>
        <w:rPr>
          <w:rFonts w:hint="eastAsia"/>
          <w:shd w:val="clear" w:color="FFFFFF" w:fill="D9D9D9"/>
        </w:rPr>
        <w:t>逻辑回归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    </w:t>
      </w:r>
      <w:r>
        <w:rPr>
          <w:rFonts w:hint="default"/>
          <w:shd w:val="clear" w:color="FFFFFF" w:fill="D9D9D9"/>
        </w:rPr>
        <w:t># lr_clf = LogisticRegression()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# lr_clf.fit(train_resampled_feats, train_resampled_targets)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pass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else: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# </w:t>
      </w:r>
      <w:r>
        <w:rPr>
          <w:rFonts w:hint="eastAsia"/>
          <w:shd w:val="clear" w:color="FFFFFF" w:fill="D9D9D9"/>
        </w:rPr>
        <w:t>随机森林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    </w:t>
      </w:r>
      <w:r>
        <w:rPr>
          <w:rFonts w:hint="default"/>
          <w:shd w:val="clear" w:color="FFFFFF" w:fill="D9D9D9"/>
        </w:rPr>
        <w:t>rf_clf = RandomForestClassifier(random_state=0)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rf_clf.fit(train_feats, train_targets)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# </w:t>
      </w:r>
      <w:r>
        <w:rPr>
          <w:rFonts w:hint="eastAsia"/>
          <w:shd w:val="clear" w:color="FFFFFF" w:fill="D9D9D9"/>
        </w:rPr>
        <w:t>逻辑回归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    </w:t>
      </w:r>
      <w:r>
        <w:rPr>
          <w:rFonts w:hint="default"/>
          <w:shd w:val="clear" w:color="FFFFFF" w:fill="D9D9D9"/>
        </w:rPr>
        <w:t>lr_clf = LogisticRegression()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lr_clf.fit(train_feats, train_targets)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==== </w:t>
      </w:r>
      <w:r>
        <w:rPr>
          <w:rFonts w:hint="eastAsia"/>
          <w:shd w:val="clear" w:color="FFFFFF" w:fill="D9D9D9"/>
        </w:rPr>
        <w:t>模型验证</w:t>
      </w:r>
      <w:r>
        <w:rPr>
          <w:rFonts w:hint="default"/>
          <w:shd w:val="clear" w:color="FFFFFF" w:fill="D9D9D9"/>
        </w:rPr>
        <w:t xml:space="preserve"> ====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随机森林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if DO_OVERSAMPLE: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    print('</w:t>
      </w:r>
      <w:r>
        <w:rPr>
          <w:rFonts w:hint="eastAsia"/>
          <w:shd w:val="clear" w:color="FFFFFF" w:fill="D9D9D9"/>
        </w:rPr>
        <w:t>重采样后</w:t>
      </w:r>
      <w:r>
        <w:rPr>
          <w:rFonts w:hint="default"/>
          <w:shd w:val="clear" w:color="FFFFFF" w:fill="D9D9D9"/>
        </w:rPr>
        <w:t>ReSampling</w:t>
      </w:r>
      <w:r>
        <w:rPr>
          <w:rFonts w:hint="eastAsia"/>
          <w:shd w:val="clear" w:color="FFFFFF" w:fill="D9D9D9"/>
        </w:rPr>
        <w:t>：</w:t>
      </w:r>
      <w:r>
        <w:rPr>
          <w:rFonts w:hint="default"/>
          <w:shd w:val="clear" w:color="FFFFFF" w:fill="D9D9D9"/>
        </w:rPr>
        <w:t>')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</w:t>
      </w:r>
      <w:r>
        <w:rPr>
          <w:rFonts w:hint="eastAsia"/>
          <w:shd w:val="clear" w:color="FFFFFF" w:fill="D9D9D9"/>
        </w:rPr>
        <w:t>测试集中正样本数</w:t>
      </w:r>
      <w:r>
        <w:rPr>
          <w:rFonts w:hint="default"/>
          <w:shd w:val="clear" w:color="FFFFFF" w:fill="D9D9D9"/>
        </w:rPr>
        <w:t>', len(test_pos_data))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</w:t>
      </w:r>
      <w:r>
        <w:rPr>
          <w:rFonts w:hint="eastAsia"/>
          <w:shd w:val="clear" w:color="FFFFFF" w:fill="D9D9D9"/>
        </w:rPr>
        <w:t>测试集中负样本数</w:t>
      </w:r>
      <w:r>
        <w:rPr>
          <w:rFonts w:hint="default"/>
          <w:shd w:val="clear" w:color="FFFFFF" w:fill="D9D9D9"/>
        </w:rPr>
        <w:t>', len(test_neg_data))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</w:t>
      </w:r>
      <w:r>
        <w:rPr>
          <w:rFonts w:hint="eastAsia"/>
          <w:shd w:val="clear" w:color="FFFFFF" w:fill="D9D9D9"/>
        </w:rPr>
        <w:t>随机森林</w:t>
      </w:r>
      <w:r>
        <w:rPr>
          <w:rFonts w:hint="default"/>
          <w:shd w:val="clear" w:color="FFFFFF" w:fill="D9D9D9"/>
        </w:rPr>
        <w:t>RndomState</w:t>
      </w:r>
      <w:r>
        <w:rPr>
          <w:rFonts w:hint="eastAsia"/>
          <w:shd w:val="clear" w:color="FFFFFF" w:fill="D9D9D9"/>
        </w:rPr>
        <w:t>：</w:t>
      </w:r>
      <w:r>
        <w:rPr>
          <w:rFonts w:hint="default"/>
          <w:shd w:val="clear" w:color="FFFFFF" w:fill="D9D9D9"/>
        </w:rPr>
        <w:t>')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test_pred = rf_clf.predict(test_feats)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print(metrics.confusion_matrix(test_targets, test_pred, labels=[1, 0]))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</w:t>
      </w:r>
      <w:r>
        <w:rPr>
          <w:rFonts w:hint="eastAsia"/>
          <w:shd w:val="clear" w:color="FFFFFF" w:fill="D9D9D9"/>
        </w:rPr>
        <w:t>准确率</w:t>
      </w:r>
      <w:r>
        <w:rPr>
          <w:rFonts w:hint="default"/>
          <w:shd w:val="clear" w:color="FFFFFF" w:fill="D9D9D9"/>
        </w:rPr>
        <w:t>Accuracy</w:t>
      </w:r>
      <w:r>
        <w:rPr>
          <w:rFonts w:hint="eastAsia"/>
          <w:shd w:val="clear" w:color="FFFFFF" w:fill="D9D9D9"/>
        </w:rPr>
        <w:t>：</w:t>
      </w:r>
      <w:r>
        <w:rPr>
          <w:rFonts w:hint="default"/>
          <w:shd w:val="clear" w:color="FFFFFF" w:fill="D9D9D9"/>
        </w:rPr>
        <w:t>', metrics.accuracy_score(test_targets, test_pred))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逻辑回归</w:t>
      </w:r>
      <w:r>
        <w:rPr>
          <w:rFonts w:hint="eastAsia"/>
          <w:shd w:val="clear" w:color="FFFFFF" w:fill="D9D9D9"/>
        </w:rPr>
        <w:br w:type="textWrapping"/>
      </w:r>
      <w:r>
        <w:rPr>
          <w:rFonts w:hint="eastAsia"/>
          <w:shd w:val="clear" w:color="FFFFFF" w:fill="D9D9D9"/>
        </w:rPr>
        <w:t xml:space="preserve">    </w:t>
      </w:r>
      <w:r>
        <w:rPr>
          <w:rFonts w:hint="default"/>
          <w:shd w:val="clear" w:color="FFFFFF" w:fill="D9D9D9"/>
        </w:rPr>
        <w:t>print('</w:t>
      </w:r>
      <w:r>
        <w:rPr>
          <w:rFonts w:hint="eastAsia"/>
          <w:shd w:val="clear" w:color="FFFFFF" w:fill="D9D9D9"/>
        </w:rPr>
        <w:t>逻辑回归</w:t>
      </w:r>
      <w:r>
        <w:rPr>
          <w:rFonts w:hint="default"/>
          <w:shd w:val="clear" w:color="FFFFFF" w:fill="D9D9D9"/>
        </w:rPr>
        <w:t>LogisticRegression</w:t>
      </w:r>
      <w:r>
        <w:rPr>
          <w:rFonts w:hint="eastAsia"/>
          <w:shd w:val="clear" w:color="FFFFFF" w:fill="D9D9D9"/>
        </w:rPr>
        <w:t>：</w:t>
      </w:r>
      <w:r>
        <w:rPr>
          <w:rFonts w:hint="default"/>
          <w:shd w:val="clear" w:color="FFFFFF" w:fill="D9D9D9"/>
        </w:rPr>
        <w:t>')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test_pred = lr_clf.predict(test_feats)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print(metrics.confusion_matrix(test_targets, test_pred, labels=[1, 0]))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print('</w:t>
      </w:r>
      <w:r>
        <w:rPr>
          <w:rFonts w:hint="eastAsia"/>
          <w:shd w:val="clear" w:color="FFFFFF" w:fill="D9D9D9"/>
        </w:rPr>
        <w:t>准确率</w:t>
      </w:r>
      <w:r>
        <w:rPr>
          <w:rFonts w:hint="default"/>
          <w:shd w:val="clear" w:color="FFFFFF" w:fill="D9D9D9"/>
        </w:rPr>
        <w:t>Accuracy</w:t>
      </w:r>
      <w:r>
        <w:rPr>
          <w:rFonts w:hint="eastAsia"/>
          <w:shd w:val="clear" w:color="FFFFFF" w:fill="D9D9D9"/>
        </w:rPr>
        <w:t>：</w:t>
      </w:r>
      <w:r>
        <w:rPr>
          <w:rFonts w:hint="default"/>
          <w:shd w:val="clear" w:color="FFFFFF" w:fill="D9D9D9"/>
        </w:rPr>
        <w:t>', metrics.accuracy_score(test_targets, test_pred))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>if __name__ == '__main__':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data =FeatureChuli()</w:t>
      </w:r>
      <w:r>
        <w:rPr>
          <w:rFonts w:hint="default"/>
          <w:shd w:val="clear" w:color="FFFFFF" w:fill="D9D9D9"/>
        </w:rPr>
        <w:br w:type="textWrapping"/>
      </w:r>
      <w:r>
        <w:rPr>
          <w:rFonts w:hint="default"/>
          <w:shd w:val="clear" w:color="FFFFFF" w:fill="D9D9D9"/>
        </w:rPr>
        <w:t xml:space="preserve">    ModelCreate(*data)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1B19F7"/>
    <w:multiLevelType w:val="singleLevel"/>
    <w:tmpl w:val="F31B19F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151ED"/>
    <w:rsid w:val="0171609B"/>
    <w:rsid w:val="0400487B"/>
    <w:rsid w:val="0665505A"/>
    <w:rsid w:val="068A305C"/>
    <w:rsid w:val="081728E8"/>
    <w:rsid w:val="0AB235E2"/>
    <w:rsid w:val="0F0C0670"/>
    <w:rsid w:val="0F913F0F"/>
    <w:rsid w:val="12AC2DBA"/>
    <w:rsid w:val="152F30B0"/>
    <w:rsid w:val="188D3FAA"/>
    <w:rsid w:val="1C763BBA"/>
    <w:rsid w:val="1E857ED6"/>
    <w:rsid w:val="22CD1EF6"/>
    <w:rsid w:val="233476F1"/>
    <w:rsid w:val="242F0A26"/>
    <w:rsid w:val="25863AEE"/>
    <w:rsid w:val="265E3946"/>
    <w:rsid w:val="2F0150F5"/>
    <w:rsid w:val="3E8D0136"/>
    <w:rsid w:val="3F850868"/>
    <w:rsid w:val="3FF302F8"/>
    <w:rsid w:val="4DFC3D74"/>
    <w:rsid w:val="504F423A"/>
    <w:rsid w:val="533403FC"/>
    <w:rsid w:val="5B5A6056"/>
    <w:rsid w:val="5EBC05F0"/>
    <w:rsid w:val="5F0145F5"/>
    <w:rsid w:val="646B6E8F"/>
    <w:rsid w:val="6585226E"/>
    <w:rsid w:val="6D535020"/>
    <w:rsid w:val="6E3151ED"/>
    <w:rsid w:val="72AA2336"/>
    <w:rsid w:val="778A79E0"/>
    <w:rsid w:val="7A29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rFonts w:asciiTheme="minorAscii" w:hAnsiTheme="minorAscii"/>
      <w:b/>
      <w:kern w:val="44"/>
      <w:sz w:val="44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uiPriority w:val="0"/>
    <w:rPr>
      <w:b/>
      <w:sz w:val="32"/>
    </w:rPr>
  </w:style>
  <w:style w:type="character" w:customStyle="1" w:styleId="12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-chj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2018-10-13T02:44:00Z</dcterms:created>
  <dc:creator>jackchen</dc:creator>
  <cp:lastModifiedBy>jackchen</cp:lastModifiedBy>
  <dcterms:modified xsi:type="dcterms:W3CDTF">2018-11-05T09:33:03Z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